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9B8" w:rsidRDefault="004D2335" w:rsidP="00E3513B">
      <w:pPr>
        <w:pStyle w:val="Title"/>
      </w:pPr>
      <w:r>
        <w:t>FOOD FINDER KINDER</w:t>
      </w:r>
    </w:p>
    <w:p w:rsidR="00444303" w:rsidRPr="00444303" w:rsidRDefault="00444303" w:rsidP="00444303">
      <w:pPr>
        <w:pStyle w:val="PhDNormal"/>
        <w:jc w:val="center"/>
      </w:pPr>
      <w:r>
        <w:t>Project Proposal</w:t>
      </w:r>
    </w:p>
    <w:p w:rsidR="00865073" w:rsidRDefault="00865073" w:rsidP="00CB2B0D">
      <w:pPr>
        <w:pStyle w:val="PhDNormal"/>
        <w:ind w:firstLine="0"/>
        <w:jc w:val="center"/>
        <w:rPr>
          <w:b/>
          <w:szCs w:val="24"/>
        </w:rPr>
      </w:pPr>
    </w:p>
    <w:p w:rsidR="00444303" w:rsidRDefault="00444303" w:rsidP="00CB2B0D">
      <w:pPr>
        <w:pStyle w:val="PhDNormal"/>
        <w:ind w:firstLine="0"/>
        <w:jc w:val="center"/>
        <w:rPr>
          <w:b/>
          <w:szCs w:val="24"/>
        </w:rPr>
      </w:pPr>
    </w:p>
    <w:p w:rsidR="00444303" w:rsidRDefault="00444303" w:rsidP="00CB2B0D">
      <w:pPr>
        <w:pStyle w:val="PhDNormal"/>
        <w:ind w:firstLine="0"/>
        <w:jc w:val="center"/>
        <w:rPr>
          <w:b/>
          <w:szCs w:val="24"/>
        </w:rPr>
      </w:pPr>
    </w:p>
    <w:p w:rsidR="00336F76" w:rsidRDefault="00444303" w:rsidP="00CB2B0D">
      <w:pPr>
        <w:pStyle w:val="PhDNormal"/>
        <w:ind w:firstLine="0"/>
        <w:jc w:val="center"/>
        <w:rPr>
          <w:szCs w:val="24"/>
        </w:rPr>
      </w:pPr>
      <w:r>
        <w:rPr>
          <w:noProof/>
          <w:lang w:eastAsia="en-AU"/>
        </w:rPr>
        <w:drawing>
          <wp:inline distT="0" distB="0" distL="0" distR="0" wp14:anchorId="58BCEC04" wp14:editId="62B74C96">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rsidR="00336F76" w:rsidRDefault="00336F76" w:rsidP="00CB2B0D">
      <w:pPr>
        <w:pStyle w:val="PhDNormal"/>
        <w:ind w:firstLine="0"/>
        <w:jc w:val="center"/>
        <w:rPr>
          <w:szCs w:val="24"/>
        </w:rPr>
      </w:pPr>
    </w:p>
    <w:p w:rsidR="00A571A1" w:rsidRDefault="00444303" w:rsidP="00CB2B0D">
      <w:pPr>
        <w:pStyle w:val="PhDNormal"/>
        <w:ind w:firstLine="0"/>
        <w:jc w:val="center"/>
        <w:rPr>
          <w:szCs w:val="24"/>
        </w:rPr>
      </w:pPr>
      <w:r>
        <w:rPr>
          <w:szCs w:val="24"/>
        </w:rPr>
        <w:t>Information Technology Capstone Project</w:t>
      </w:r>
    </w:p>
    <w:p w:rsidR="00444303" w:rsidRDefault="00444303" w:rsidP="00CB2B0D">
      <w:pPr>
        <w:pStyle w:val="PhDNormal"/>
        <w:ind w:firstLine="0"/>
        <w:jc w:val="center"/>
        <w:rPr>
          <w:szCs w:val="24"/>
        </w:rPr>
      </w:pPr>
      <w:r>
        <w:rPr>
          <w:szCs w:val="24"/>
        </w:rPr>
        <w:t>COMP5703/5707/5708</w:t>
      </w:r>
    </w:p>
    <w:p w:rsidR="00E52A20" w:rsidRDefault="00E52A20"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Pr="002D2159" w:rsidRDefault="00444303" w:rsidP="00CB2B0D">
      <w:pPr>
        <w:pStyle w:val="PhDNormal"/>
        <w:ind w:firstLine="0"/>
        <w:jc w:val="center"/>
        <w:rPr>
          <w:szCs w:val="24"/>
        </w:rPr>
      </w:pPr>
    </w:p>
    <w:p w:rsidR="000B419E" w:rsidRDefault="00444303" w:rsidP="00CB2B0D">
      <w:pPr>
        <w:pStyle w:val="PhDNormal"/>
        <w:ind w:firstLine="0"/>
        <w:jc w:val="center"/>
        <w:rPr>
          <w:szCs w:val="24"/>
        </w:rPr>
      </w:pPr>
      <w:r>
        <w:rPr>
          <w:szCs w:val="24"/>
        </w:rPr>
        <w:t>Group Members</w:t>
      </w:r>
    </w:p>
    <w:p w:rsidR="00E813E1" w:rsidRDefault="00E813E1" w:rsidP="00E813E1">
      <w:pPr>
        <w:pStyle w:val="GroupMembers"/>
      </w:pPr>
      <w:r>
        <w:t>Thien Long (Jordan) Ly (480450344)</w:t>
      </w:r>
    </w:p>
    <w:p w:rsidR="00E813E1" w:rsidRDefault="00E813E1" w:rsidP="00E813E1">
      <w:pPr>
        <w:pStyle w:val="GroupMembers"/>
      </w:pPr>
      <w:r>
        <w:t>Tung-Ching (Wolfe) Lee (</w:t>
      </w:r>
      <w:r w:rsidRPr="00E70D0D">
        <w:t>312004761</w:t>
      </w:r>
      <w:r>
        <w:t>)</w:t>
      </w:r>
    </w:p>
    <w:p w:rsidR="00E813E1" w:rsidRDefault="00E813E1" w:rsidP="00E813E1">
      <w:pPr>
        <w:pStyle w:val="GroupMembers"/>
      </w:pPr>
      <w:r>
        <w:t>He Feng (Stacey) (460413541)</w:t>
      </w:r>
    </w:p>
    <w:p w:rsidR="00E813E1" w:rsidRDefault="00E813E1" w:rsidP="00E813E1">
      <w:pPr>
        <w:pStyle w:val="GroupMembers"/>
      </w:pPr>
      <w:proofErr w:type="spellStart"/>
      <w:r>
        <w:t>Mingyi</w:t>
      </w:r>
      <w:proofErr w:type="spellEnd"/>
      <w:r>
        <w:t xml:space="preserve"> Gao (Penny) (</w:t>
      </w:r>
      <w:r w:rsidRPr="00AA1C35">
        <w:t>480087645</w:t>
      </w:r>
      <w:r>
        <w:t>)</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rsidR="000B419E" w:rsidRPr="00DE5818" w:rsidRDefault="000B419E" w:rsidP="00DE5818">
      <w:pPr>
        <w:pStyle w:val="PhDPreliminaryHeading"/>
      </w:pPr>
      <w:bookmarkStart w:id="0" w:name="_Toc521501763"/>
      <w:r w:rsidRPr="00DE5818">
        <w:lastRenderedPageBreak/>
        <w:t>Abstract</w:t>
      </w:r>
      <w:bookmarkEnd w:id="0"/>
    </w:p>
    <w:p w:rsidR="00DE5818" w:rsidRDefault="00DE5818" w:rsidP="00DE5818">
      <w:pPr>
        <w:pStyle w:val="ReportNormal"/>
      </w:pPr>
      <w:r>
        <w:t xml:space="preserve">The abstract should be between 150-600 words. 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w:t>
      </w:r>
      <w:proofErr w:type="gramStart"/>
      <w:r>
        <w:t>section ,</w:t>
      </w:r>
      <w:proofErr w:type="gramEnd"/>
      <w:r>
        <w:t xml:space="preserve"> you will have plenty of space in later sections. Also remember that the reader may not understand the technical details of your project so avoid jargon and leave in-depth discussion for later sections.</w:t>
      </w:r>
    </w:p>
    <w:p w:rsidR="000B419E" w:rsidRDefault="000B419E" w:rsidP="00DE5818">
      <w:pPr>
        <w:pStyle w:val="PhDPreliminaryHeading"/>
      </w:pPr>
      <w:r>
        <w:br w:type="page"/>
      </w:r>
      <w:bookmarkStart w:id="1" w:name="_Toc521501764"/>
      <w:r w:rsidR="0001187E" w:rsidRPr="00555068">
        <w:lastRenderedPageBreak/>
        <w:t>Table of Contents</w:t>
      </w:r>
      <w:bookmarkEnd w:id="1"/>
    </w:p>
    <w:p w:rsidR="007022AC" w:rsidRDefault="00A52B8E">
      <w:pPr>
        <w:pStyle w:val="TOC2"/>
        <w:rPr>
          <w:rFonts w:asciiTheme="minorHAnsi" w:eastAsiaTheme="minorEastAsia"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501763" w:history="1">
        <w:r w:rsidR="007022AC" w:rsidRPr="00BC17B1">
          <w:rPr>
            <w:rStyle w:val="Hyperlink"/>
          </w:rPr>
          <w:t>Abstract</w:t>
        </w:r>
        <w:r w:rsidR="007022AC">
          <w:rPr>
            <w:webHidden/>
          </w:rPr>
          <w:tab/>
        </w:r>
        <w:r w:rsidR="007022AC">
          <w:rPr>
            <w:webHidden/>
          </w:rPr>
          <w:fldChar w:fldCharType="begin"/>
        </w:r>
        <w:r w:rsidR="007022AC">
          <w:rPr>
            <w:webHidden/>
          </w:rPr>
          <w:instrText xml:space="preserve"> PAGEREF _Toc521501763 \h </w:instrText>
        </w:r>
        <w:r w:rsidR="007022AC">
          <w:rPr>
            <w:webHidden/>
          </w:rPr>
        </w:r>
        <w:r w:rsidR="007022AC">
          <w:rPr>
            <w:webHidden/>
          </w:rPr>
          <w:fldChar w:fldCharType="separate"/>
        </w:r>
        <w:r w:rsidR="007022AC">
          <w:rPr>
            <w:webHidden/>
          </w:rPr>
          <w:t>i</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64" w:history="1">
        <w:r w:rsidR="007022AC" w:rsidRPr="00BC17B1">
          <w:rPr>
            <w:rStyle w:val="Hyperlink"/>
          </w:rPr>
          <w:t>Table of Contents</w:t>
        </w:r>
        <w:r w:rsidR="007022AC">
          <w:rPr>
            <w:webHidden/>
          </w:rPr>
          <w:tab/>
        </w:r>
        <w:r w:rsidR="007022AC">
          <w:rPr>
            <w:webHidden/>
          </w:rPr>
          <w:fldChar w:fldCharType="begin"/>
        </w:r>
        <w:r w:rsidR="007022AC">
          <w:rPr>
            <w:webHidden/>
          </w:rPr>
          <w:instrText xml:space="preserve"> PAGEREF _Toc521501764 \h </w:instrText>
        </w:r>
        <w:r w:rsidR="007022AC">
          <w:rPr>
            <w:webHidden/>
          </w:rPr>
        </w:r>
        <w:r w:rsidR="007022AC">
          <w:rPr>
            <w:webHidden/>
          </w:rPr>
          <w:fldChar w:fldCharType="separate"/>
        </w:r>
        <w:r w:rsidR="007022AC">
          <w:rPr>
            <w:webHidden/>
          </w:rPr>
          <w:t>ii</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65" w:history="1">
        <w:r w:rsidR="007022AC" w:rsidRPr="00BC17B1">
          <w:rPr>
            <w:rStyle w:val="Hyperlink"/>
            <w:noProof/>
          </w:rPr>
          <w:t>1.</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Introduction</w:t>
        </w:r>
        <w:r w:rsidR="007022AC">
          <w:rPr>
            <w:noProof/>
            <w:webHidden/>
          </w:rPr>
          <w:tab/>
        </w:r>
        <w:r w:rsidR="007022AC">
          <w:rPr>
            <w:noProof/>
            <w:webHidden/>
          </w:rPr>
          <w:fldChar w:fldCharType="begin"/>
        </w:r>
        <w:r w:rsidR="007022AC">
          <w:rPr>
            <w:noProof/>
            <w:webHidden/>
          </w:rPr>
          <w:instrText xml:space="preserve"> PAGEREF _Toc521501765 \h </w:instrText>
        </w:r>
        <w:r w:rsidR="007022AC">
          <w:rPr>
            <w:noProof/>
            <w:webHidden/>
          </w:rPr>
        </w:r>
        <w:r w:rsidR="007022AC">
          <w:rPr>
            <w:noProof/>
            <w:webHidden/>
          </w:rPr>
          <w:fldChar w:fldCharType="separate"/>
        </w:r>
        <w:r w:rsidR="007022AC">
          <w:rPr>
            <w:noProof/>
            <w:webHidden/>
          </w:rPr>
          <w:t>1</w:t>
        </w:r>
        <w:r w:rsidR="007022AC">
          <w:rPr>
            <w:noProof/>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66" w:history="1">
        <w:r w:rsidR="007022AC" w:rsidRPr="00BC17B1">
          <w:rPr>
            <w:rStyle w:val="Hyperlink"/>
            <w:noProof/>
          </w:rPr>
          <w:t>2.</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Related Literature</w:t>
        </w:r>
        <w:r w:rsidR="007022AC">
          <w:rPr>
            <w:noProof/>
            <w:webHidden/>
          </w:rPr>
          <w:tab/>
        </w:r>
        <w:r w:rsidR="007022AC">
          <w:rPr>
            <w:noProof/>
            <w:webHidden/>
          </w:rPr>
          <w:fldChar w:fldCharType="begin"/>
        </w:r>
        <w:r w:rsidR="007022AC">
          <w:rPr>
            <w:noProof/>
            <w:webHidden/>
          </w:rPr>
          <w:instrText xml:space="preserve"> PAGEREF _Toc521501766 \h </w:instrText>
        </w:r>
        <w:r w:rsidR="007022AC">
          <w:rPr>
            <w:noProof/>
            <w:webHidden/>
          </w:rPr>
        </w:r>
        <w:r w:rsidR="007022AC">
          <w:rPr>
            <w:noProof/>
            <w:webHidden/>
          </w:rPr>
          <w:fldChar w:fldCharType="separate"/>
        </w:r>
        <w:r w:rsidR="007022AC">
          <w:rPr>
            <w:noProof/>
            <w:webHidden/>
          </w:rPr>
          <w:t>1</w:t>
        </w:r>
        <w:r w:rsidR="007022AC">
          <w:rPr>
            <w:noProof/>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67" w:history="1">
        <w:r w:rsidR="007022AC" w:rsidRPr="00BC17B1">
          <w:rPr>
            <w:rStyle w:val="Hyperlink"/>
          </w:rPr>
          <w:t>2.1</w:t>
        </w:r>
        <w:r w:rsidR="007022AC">
          <w:rPr>
            <w:rFonts w:asciiTheme="minorHAnsi" w:eastAsiaTheme="minorEastAsia" w:hAnsiTheme="minorHAnsi" w:cstheme="minorBidi"/>
            <w:sz w:val="22"/>
            <w:szCs w:val="22"/>
            <w:lang w:eastAsia="en-AU"/>
          </w:rPr>
          <w:tab/>
        </w:r>
        <w:r w:rsidR="007022AC" w:rsidRPr="00BC17B1">
          <w:rPr>
            <w:rStyle w:val="Hyperlink"/>
          </w:rPr>
          <w:t>Literature Review</w:t>
        </w:r>
        <w:r w:rsidR="007022AC">
          <w:rPr>
            <w:webHidden/>
          </w:rPr>
          <w:tab/>
        </w:r>
        <w:r w:rsidR="007022AC">
          <w:rPr>
            <w:webHidden/>
          </w:rPr>
          <w:fldChar w:fldCharType="begin"/>
        </w:r>
        <w:r w:rsidR="007022AC">
          <w:rPr>
            <w:webHidden/>
          </w:rPr>
          <w:instrText xml:space="preserve"> PAGEREF _Toc521501767 \h </w:instrText>
        </w:r>
        <w:r w:rsidR="007022AC">
          <w:rPr>
            <w:webHidden/>
          </w:rPr>
        </w:r>
        <w:r w:rsidR="007022AC">
          <w:rPr>
            <w:webHidden/>
          </w:rPr>
          <w:fldChar w:fldCharType="separate"/>
        </w:r>
        <w:r w:rsidR="007022AC">
          <w:rPr>
            <w:webHidden/>
          </w:rPr>
          <w:t>1</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68" w:history="1">
        <w:r w:rsidR="007022AC" w:rsidRPr="00BC17B1">
          <w:rPr>
            <w:rStyle w:val="Hyperlink"/>
            <w:noProof/>
          </w:rPr>
          <w:t>3.</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Research/Project Problems</w:t>
        </w:r>
        <w:r w:rsidR="007022AC">
          <w:rPr>
            <w:noProof/>
            <w:webHidden/>
          </w:rPr>
          <w:tab/>
        </w:r>
        <w:r w:rsidR="007022AC">
          <w:rPr>
            <w:noProof/>
            <w:webHidden/>
          </w:rPr>
          <w:fldChar w:fldCharType="begin"/>
        </w:r>
        <w:r w:rsidR="007022AC">
          <w:rPr>
            <w:noProof/>
            <w:webHidden/>
          </w:rPr>
          <w:instrText xml:space="preserve"> PAGEREF _Toc521501768 \h </w:instrText>
        </w:r>
        <w:r w:rsidR="007022AC">
          <w:rPr>
            <w:noProof/>
            <w:webHidden/>
          </w:rPr>
        </w:r>
        <w:r w:rsidR="007022AC">
          <w:rPr>
            <w:noProof/>
            <w:webHidden/>
          </w:rPr>
          <w:fldChar w:fldCharType="separate"/>
        </w:r>
        <w:r w:rsidR="007022AC">
          <w:rPr>
            <w:noProof/>
            <w:webHidden/>
          </w:rPr>
          <w:t>2</w:t>
        </w:r>
        <w:r w:rsidR="007022AC">
          <w:rPr>
            <w:noProof/>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69" w:history="1">
        <w:r w:rsidR="007022AC" w:rsidRPr="00BC17B1">
          <w:rPr>
            <w:rStyle w:val="Hyperlink"/>
          </w:rPr>
          <w:t>3.1</w:t>
        </w:r>
        <w:r w:rsidR="007022AC">
          <w:rPr>
            <w:rFonts w:asciiTheme="minorHAnsi" w:eastAsiaTheme="minorEastAsia" w:hAnsiTheme="minorHAnsi" w:cstheme="minorBidi"/>
            <w:sz w:val="22"/>
            <w:szCs w:val="22"/>
            <w:lang w:eastAsia="en-AU"/>
          </w:rPr>
          <w:tab/>
        </w:r>
        <w:r w:rsidR="007022AC" w:rsidRPr="00BC17B1">
          <w:rPr>
            <w:rStyle w:val="Hyperlink"/>
          </w:rPr>
          <w:t>Research/Project Aims &amp; Objectives</w:t>
        </w:r>
        <w:r w:rsidR="007022AC">
          <w:rPr>
            <w:webHidden/>
          </w:rPr>
          <w:tab/>
        </w:r>
        <w:r w:rsidR="007022AC">
          <w:rPr>
            <w:webHidden/>
          </w:rPr>
          <w:fldChar w:fldCharType="begin"/>
        </w:r>
        <w:r w:rsidR="007022AC">
          <w:rPr>
            <w:webHidden/>
          </w:rPr>
          <w:instrText xml:space="preserve"> PAGEREF _Toc521501769 \h </w:instrText>
        </w:r>
        <w:r w:rsidR="007022AC">
          <w:rPr>
            <w:webHidden/>
          </w:rPr>
        </w:r>
        <w:r w:rsidR="007022AC">
          <w:rPr>
            <w:webHidden/>
          </w:rPr>
          <w:fldChar w:fldCharType="separate"/>
        </w:r>
        <w:r w:rsidR="007022AC">
          <w:rPr>
            <w:webHidden/>
          </w:rPr>
          <w:t>2</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0" w:history="1">
        <w:r w:rsidR="007022AC" w:rsidRPr="00BC17B1">
          <w:rPr>
            <w:rStyle w:val="Hyperlink"/>
          </w:rPr>
          <w:t>3.2</w:t>
        </w:r>
        <w:r w:rsidR="007022AC">
          <w:rPr>
            <w:rFonts w:asciiTheme="minorHAnsi" w:eastAsiaTheme="minorEastAsia" w:hAnsiTheme="minorHAnsi" w:cstheme="minorBidi"/>
            <w:sz w:val="22"/>
            <w:szCs w:val="22"/>
            <w:lang w:eastAsia="en-AU"/>
          </w:rPr>
          <w:tab/>
        </w:r>
        <w:r w:rsidR="007022AC" w:rsidRPr="00BC17B1">
          <w:rPr>
            <w:rStyle w:val="Hyperlink"/>
          </w:rPr>
          <w:t>Research/Project Questions</w:t>
        </w:r>
        <w:r w:rsidR="007022AC">
          <w:rPr>
            <w:webHidden/>
          </w:rPr>
          <w:tab/>
        </w:r>
        <w:r w:rsidR="007022AC">
          <w:rPr>
            <w:webHidden/>
          </w:rPr>
          <w:fldChar w:fldCharType="begin"/>
        </w:r>
        <w:r w:rsidR="007022AC">
          <w:rPr>
            <w:webHidden/>
          </w:rPr>
          <w:instrText xml:space="preserve"> PAGEREF _Toc521501770 \h </w:instrText>
        </w:r>
        <w:r w:rsidR="007022AC">
          <w:rPr>
            <w:webHidden/>
          </w:rPr>
        </w:r>
        <w:r w:rsidR="007022AC">
          <w:rPr>
            <w:webHidden/>
          </w:rPr>
          <w:fldChar w:fldCharType="separate"/>
        </w:r>
        <w:r w:rsidR="007022AC">
          <w:rPr>
            <w:webHidden/>
          </w:rPr>
          <w:t>2</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1" w:history="1">
        <w:r w:rsidR="007022AC" w:rsidRPr="00BC17B1">
          <w:rPr>
            <w:rStyle w:val="Hyperlink"/>
          </w:rPr>
          <w:t>3.3</w:t>
        </w:r>
        <w:r w:rsidR="007022AC">
          <w:rPr>
            <w:rFonts w:asciiTheme="minorHAnsi" w:eastAsiaTheme="minorEastAsia" w:hAnsiTheme="minorHAnsi" w:cstheme="minorBidi"/>
            <w:sz w:val="22"/>
            <w:szCs w:val="22"/>
            <w:lang w:eastAsia="en-AU"/>
          </w:rPr>
          <w:tab/>
        </w:r>
        <w:r w:rsidR="007022AC" w:rsidRPr="00BC17B1">
          <w:rPr>
            <w:rStyle w:val="Hyperlink"/>
          </w:rPr>
          <w:t>Research/Project Scope</w:t>
        </w:r>
        <w:r w:rsidR="007022AC">
          <w:rPr>
            <w:webHidden/>
          </w:rPr>
          <w:tab/>
        </w:r>
        <w:r w:rsidR="007022AC">
          <w:rPr>
            <w:webHidden/>
          </w:rPr>
          <w:fldChar w:fldCharType="begin"/>
        </w:r>
        <w:r w:rsidR="007022AC">
          <w:rPr>
            <w:webHidden/>
          </w:rPr>
          <w:instrText xml:space="preserve"> PAGEREF _Toc521501771 \h </w:instrText>
        </w:r>
        <w:r w:rsidR="007022AC">
          <w:rPr>
            <w:webHidden/>
          </w:rPr>
        </w:r>
        <w:r w:rsidR="007022AC">
          <w:rPr>
            <w:webHidden/>
          </w:rPr>
          <w:fldChar w:fldCharType="separate"/>
        </w:r>
        <w:r w:rsidR="007022AC">
          <w:rPr>
            <w:webHidden/>
          </w:rPr>
          <w:t>2</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72" w:history="1">
        <w:r w:rsidR="007022AC" w:rsidRPr="00BC17B1">
          <w:rPr>
            <w:rStyle w:val="Hyperlink"/>
            <w:noProof/>
          </w:rPr>
          <w:t>4.</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Methodologies</w:t>
        </w:r>
        <w:r w:rsidR="007022AC">
          <w:rPr>
            <w:noProof/>
            <w:webHidden/>
          </w:rPr>
          <w:tab/>
        </w:r>
        <w:r w:rsidR="007022AC">
          <w:rPr>
            <w:noProof/>
            <w:webHidden/>
          </w:rPr>
          <w:fldChar w:fldCharType="begin"/>
        </w:r>
        <w:r w:rsidR="007022AC">
          <w:rPr>
            <w:noProof/>
            <w:webHidden/>
          </w:rPr>
          <w:instrText xml:space="preserve"> PAGEREF _Toc521501772 \h </w:instrText>
        </w:r>
        <w:r w:rsidR="007022AC">
          <w:rPr>
            <w:noProof/>
            <w:webHidden/>
          </w:rPr>
        </w:r>
        <w:r w:rsidR="007022AC">
          <w:rPr>
            <w:noProof/>
            <w:webHidden/>
          </w:rPr>
          <w:fldChar w:fldCharType="separate"/>
        </w:r>
        <w:r w:rsidR="007022AC">
          <w:rPr>
            <w:noProof/>
            <w:webHidden/>
          </w:rPr>
          <w:t>2</w:t>
        </w:r>
        <w:r w:rsidR="007022AC">
          <w:rPr>
            <w:noProof/>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3" w:history="1">
        <w:r w:rsidR="007022AC" w:rsidRPr="00BC17B1">
          <w:rPr>
            <w:rStyle w:val="Hyperlink"/>
          </w:rPr>
          <w:t>4.1</w:t>
        </w:r>
        <w:r w:rsidR="007022AC">
          <w:rPr>
            <w:rFonts w:asciiTheme="minorHAnsi" w:eastAsiaTheme="minorEastAsia" w:hAnsiTheme="minorHAnsi" w:cstheme="minorBidi"/>
            <w:sz w:val="22"/>
            <w:szCs w:val="22"/>
            <w:lang w:eastAsia="en-AU"/>
          </w:rPr>
          <w:tab/>
        </w:r>
        <w:r w:rsidR="007022AC" w:rsidRPr="00BC17B1">
          <w:rPr>
            <w:rStyle w:val="Hyperlink"/>
          </w:rPr>
          <w:t>Methods</w:t>
        </w:r>
        <w:r w:rsidR="007022AC">
          <w:rPr>
            <w:webHidden/>
          </w:rPr>
          <w:tab/>
        </w:r>
        <w:r w:rsidR="007022AC">
          <w:rPr>
            <w:webHidden/>
          </w:rPr>
          <w:fldChar w:fldCharType="begin"/>
        </w:r>
        <w:r w:rsidR="007022AC">
          <w:rPr>
            <w:webHidden/>
          </w:rPr>
          <w:instrText xml:space="preserve"> PAGEREF _Toc521501773 \h </w:instrText>
        </w:r>
        <w:r w:rsidR="007022AC">
          <w:rPr>
            <w:webHidden/>
          </w:rPr>
        </w:r>
        <w:r w:rsidR="007022AC">
          <w:rPr>
            <w:webHidden/>
          </w:rPr>
          <w:fldChar w:fldCharType="separate"/>
        </w:r>
        <w:r w:rsidR="007022AC">
          <w:rPr>
            <w:webHidden/>
          </w:rPr>
          <w:t>3</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4" w:history="1">
        <w:r w:rsidR="007022AC" w:rsidRPr="00BC17B1">
          <w:rPr>
            <w:rStyle w:val="Hyperlink"/>
          </w:rPr>
          <w:t>4.2</w:t>
        </w:r>
        <w:r w:rsidR="007022AC">
          <w:rPr>
            <w:rFonts w:asciiTheme="minorHAnsi" w:eastAsiaTheme="minorEastAsia" w:hAnsiTheme="minorHAnsi" w:cstheme="minorBidi"/>
            <w:sz w:val="22"/>
            <w:szCs w:val="22"/>
            <w:lang w:eastAsia="en-AU"/>
          </w:rPr>
          <w:tab/>
        </w:r>
        <w:r w:rsidR="007022AC" w:rsidRPr="00BC17B1">
          <w:rPr>
            <w:rStyle w:val="Hyperlink"/>
          </w:rPr>
          <w:t>Data Collection</w:t>
        </w:r>
        <w:r w:rsidR="007022AC">
          <w:rPr>
            <w:webHidden/>
          </w:rPr>
          <w:tab/>
        </w:r>
        <w:r w:rsidR="007022AC">
          <w:rPr>
            <w:webHidden/>
          </w:rPr>
          <w:fldChar w:fldCharType="begin"/>
        </w:r>
        <w:r w:rsidR="007022AC">
          <w:rPr>
            <w:webHidden/>
          </w:rPr>
          <w:instrText xml:space="preserve"> PAGEREF _Toc521501774 \h </w:instrText>
        </w:r>
        <w:r w:rsidR="007022AC">
          <w:rPr>
            <w:webHidden/>
          </w:rPr>
        </w:r>
        <w:r w:rsidR="007022AC">
          <w:rPr>
            <w:webHidden/>
          </w:rPr>
          <w:fldChar w:fldCharType="separate"/>
        </w:r>
        <w:r w:rsidR="007022AC">
          <w:rPr>
            <w:webHidden/>
          </w:rPr>
          <w:t>3</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5" w:history="1">
        <w:r w:rsidR="007022AC" w:rsidRPr="00BC17B1">
          <w:rPr>
            <w:rStyle w:val="Hyperlink"/>
          </w:rPr>
          <w:t>4.3</w:t>
        </w:r>
        <w:r w:rsidR="007022AC">
          <w:rPr>
            <w:rFonts w:asciiTheme="minorHAnsi" w:eastAsiaTheme="minorEastAsia" w:hAnsiTheme="minorHAnsi" w:cstheme="minorBidi"/>
            <w:sz w:val="22"/>
            <w:szCs w:val="22"/>
            <w:lang w:eastAsia="en-AU"/>
          </w:rPr>
          <w:tab/>
        </w:r>
        <w:r w:rsidR="007022AC" w:rsidRPr="00BC17B1">
          <w:rPr>
            <w:rStyle w:val="Hyperlink"/>
          </w:rPr>
          <w:t>Data Analysis</w:t>
        </w:r>
        <w:r w:rsidR="007022AC">
          <w:rPr>
            <w:webHidden/>
          </w:rPr>
          <w:tab/>
        </w:r>
        <w:r w:rsidR="007022AC">
          <w:rPr>
            <w:webHidden/>
          </w:rPr>
          <w:fldChar w:fldCharType="begin"/>
        </w:r>
        <w:r w:rsidR="007022AC">
          <w:rPr>
            <w:webHidden/>
          </w:rPr>
          <w:instrText xml:space="preserve"> PAGEREF _Toc521501775 \h </w:instrText>
        </w:r>
        <w:r w:rsidR="007022AC">
          <w:rPr>
            <w:webHidden/>
          </w:rPr>
        </w:r>
        <w:r w:rsidR="007022AC">
          <w:rPr>
            <w:webHidden/>
          </w:rPr>
          <w:fldChar w:fldCharType="separate"/>
        </w:r>
        <w:r w:rsidR="007022AC">
          <w:rPr>
            <w:webHidden/>
          </w:rPr>
          <w:t>3</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6" w:history="1">
        <w:r w:rsidR="007022AC" w:rsidRPr="00BC17B1">
          <w:rPr>
            <w:rStyle w:val="Hyperlink"/>
          </w:rPr>
          <w:t>4.4</w:t>
        </w:r>
        <w:r w:rsidR="007022AC">
          <w:rPr>
            <w:rFonts w:asciiTheme="minorHAnsi" w:eastAsiaTheme="minorEastAsia" w:hAnsiTheme="minorHAnsi" w:cstheme="minorBidi"/>
            <w:sz w:val="22"/>
            <w:szCs w:val="22"/>
            <w:lang w:eastAsia="en-AU"/>
          </w:rPr>
          <w:tab/>
        </w:r>
        <w:r w:rsidR="007022AC" w:rsidRPr="00BC17B1">
          <w:rPr>
            <w:rStyle w:val="Hyperlink"/>
          </w:rPr>
          <w:t>Deployment</w:t>
        </w:r>
        <w:r w:rsidR="007022AC">
          <w:rPr>
            <w:webHidden/>
          </w:rPr>
          <w:tab/>
        </w:r>
        <w:r w:rsidR="007022AC">
          <w:rPr>
            <w:webHidden/>
          </w:rPr>
          <w:fldChar w:fldCharType="begin"/>
        </w:r>
        <w:r w:rsidR="007022AC">
          <w:rPr>
            <w:webHidden/>
          </w:rPr>
          <w:instrText xml:space="preserve"> PAGEREF _Toc521501776 \h </w:instrText>
        </w:r>
        <w:r w:rsidR="007022AC">
          <w:rPr>
            <w:webHidden/>
          </w:rPr>
        </w:r>
        <w:r w:rsidR="007022AC">
          <w:rPr>
            <w:webHidden/>
          </w:rPr>
          <w:fldChar w:fldCharType="separate"/>
        </w:r>
        <w:r w:rsidR="007022AC">
          <w:rPr>
            <w:webHidden/>
          </w:rPr>
          <w:t>3</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7" w:history="1">
        <w:r w:rsidR="007022AC" w:rsidRPr="00BC17B1">
          <w:rPr>
            <w:rStyle w:val="Hyperlink"/>
          </w:rPr>
          <w:t>4.5</w:t>
        </w:r>
        <w:r w:rsidR="007022AC">
          <w:rPr>
            <w:rFonts w:asciiTheme="minorHAnsi" w:eastAsiaTheme="minorEastAsia" w:hAnsiTheme="minorHAnsi" w:cstheme="minorBidi"/>
            <w:sz w:val="22"/>
            <w:szCs w:val="22"/>
            <w:lang w:eastAsia="en-AU"/>
          </w:rPr>
          <w:tab/>
        </w:r>
        <w:r w:rsidR="007022AC" w:rsidRPr="00BC17B1">
          <w:rPr>
            <w:rStyle w:val="Hyperlink"/>
          </w:rPr>
          <w:t>Testing</w:t>
        </w:r>
        <w:r w:rsidR="007022AC">
          <w:rPr>
            <w:webHidden/>
          </w:rPr>
          <w:tab/>
        </w:r>
        <w:r w:rsidR="007022AC">
          <w:rPr>
            <w:webHidden/>
          </w:rPr>
          <w:fldChar w:fldCharType="begin"/>
        </w:r>
        <w:r w:rsidR="007022AC">
          <w:rPr>
            <w:webHidden/>
          </w:rPr>
          <w:instrText xml:space="preserve"> PAGEREF _Toc521501777 \h </w:instrText>
        </w:r>
        <w:r w:rsidR="007022AC">
          <w:rPr>
            <w:webHidden/>
          </w:rPr>
        </w:r>
        <w:r w:rsidR="007022AC">
          <w:rPr>
            <w:webHidden/>
          </w:rPr>
          <w:fldChar w:fldCharType="separate"/>
        </w:r>
        <w:r w:rsidR="007022AC">
          <w:rPr>
            <w:webHidden/>
          </w:rPr>
          <w:t>3</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78" w:history="1">
        <w:r w:rsidR="007022AC" w:rsidRPr="00BC17B1">
          <w:rPr>
            <w:rStyle w:val="Hyperlink"/>
            <w:noProof/>
          </w:rPr>
          <w:t>5.</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Resources</w:t>
        </w:r>
        <w:r w:rsidR="007022AC">
          <w:rPr>
            <w:noProof/>
            <w:webHidden/>
          </w:rPr>
          <w:tab/>
        </w:r>
        <w:r w:rsidR="007022AC">
          <w:rPr>
            <w:noProof/>
            <w:webHidden/>
          </w:rPr>
          <w:fldChar w:fldCharType="begin"/>
        </w:r>
        <w:r w:rsidR="007022AC">
          <w:rPr>
            <w:noProof/>
            <w:webHidden/>
          </w:rPr>
          <w:instrText xml:space="preserve"> PAGEREF _Toc521501778 \h </w:instrText>
        </w:r>
        <w:r w:rsidR="007022AC">
          <w:rPr>
            <w:noProof/>
            <w:webHidden/>
          </w:rPr>
        </w:r>
        <w:r w:rsidR="007022AC">
          <w:rPr>
            <w:noProof/>
            <w:webHidden/>
          </w:rPr>
          <w:fldChar w:fldCharType="separate"/>
        </w:r>
        <w:r w:rsidR="007022AC">
          <w:rPr>
            <w:noProof/>
            <w:webHidden/>
          </w:rPr>
          <w:t>3</w:t>
        </w:r>
        <w:r w:rsidR="007022AC">
          <w:rPr>
            <w:noProof/>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79" w:history="1">
        <w:r w:rsidR="007022AC" w:rsidRPr="00BC17B1">
          <w:rPr>
            <w:rStyle w:val="Hyperlink"/>
          </w:rPr>
          <w:t>5.1</w:t>
        </w:r>
        <w:r w:rsidR="007022AC">
          <w:rPr>
            <w:rFonts w:asciiTheme="minorHAnsi" w:eastAsiaTheme="minorEastAsia" w:hAnsiTheme="minorHAnsi" w:cstheme="minorBidi"/>
            <w:sz w:val="22"/>
            <w:szCs w:val="22"/>
            <w:lang w:eastAsia="en-AU"/>
          </w:rPr>
          <w:tab/>
        </w:r>
        <w:r w:rsidR="007022AC" w:rsidRPr="00BC17B1">
          <w:rPr>
            <w:rStyle w:val="Hyperlink"/>
          </w:rPr>
          <w:t>Hardware &amp; Software</w:t>
        </w:r>
        <w:r w:rsidR="007022AC">
          <w:rPr>
            <w:webHidden/>
          </w:rPr>
          <w:tab/>
        </w:r>
        <w:r w:rsidR="007022AC">
          <w:rPr>
            <w:webHidden/>
          </w:rPr>
          <w:fldChar w:fldCharType="begin"/>
        </w:r>
        <w:r w:rsidR="007022AC">
          <w:rPr>
            <w:webHidden/>
          </w:rPr>
          <w:instrText xml:space="preserve"> PAGEREF _Toc521501779 \h </w:instrText>
        </w:r>
        <w:r w:rsidR="007022AC">
          <w:rPr>
            <w:webHidden/>
          </w:rPr>
        </w:r>
        <w:r w:rsidR="007022AC">
          <w:rPr>
            <w:webHidden/>
          </w:rPr>
          <w:fldChar w:fldCharType="separate"/>
        </w:r>
        <w:r w:rsidR="007022AC">
          <w:rPr>
            <w:webHidden/>
          </w:rPr>
          <w:t>4</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80" w:history="1">
        <w:r w:rsidR="007022AC" w:rsidRPr="00BC17B1">
          <w:rPr>
            <w:rStyle w:val="Hyperlink"/>
          </w:rPr>
          <w:t>5.2</w:t>
        </w:r>
        <w:r w:rsidR="007022AC">
          <w:rPr>
            <w:rFonts w:asciiTheme="minorHAnsi" w:eastAsiaTheme="minorEastAsia" w:hAnsiTheme="minorHAnsi" w:cstheme="minorBidi"/>
            <w:sz w:val="22"/>
            <w:szCs w:val="22"/>
            <w:lang w:eastAsia="en-AU"/>
          </w:rPr>
          <w:tab/>
        </w:r>
        <w:r w:rsidR="007022AC" w:rsidRPr="00BC17B1">
          <w:rPr>
            <w:rStyle w:val="Hyperlink"/>
          </w:rPr>
          <w:t>Materials</w:t>
        </w:r>
        <w:r w:rsidR="007022AC">
          <w:rPr>
            <w:webHidden/>
          </w:rPr>
          <w:tab/>
        </w:r>
        <w:r w:rsidR="007022AC">
          <w:rPr>
            <w:webHidden/>
          </w:rPr>
          <w:fldChar w:fldCharType="begin"/>
        </w:r>
        <w:r w:rsidR="007022AC">
          <w:rPr>
            <w:webHidden/>
          </w:rPr>
          <w:instrText xml:space="preserve"> PAGEREF _Toc521501780 \h </w:instrText>
        </w:r>
        <w:r w:rsidR="007022AC">
          <w:rPr>
            <w:webHidden/>
          </w:rPr>
        </w:r>
        <w:r w:rsidR="007022AC">
          <w:rPr>
            <w:webHidden/>
          </w:rPr>
          <w:fldChar w:fldCharType="separate"/>
        </w:r>
        <w:r w:rsidR="007022AC">
          <w:rPr>
            <w:webHidden/>
          </w:rPr>
          <w:t>4</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81" w:history="1">
        <w:r w:rsidR="007022AC" w:rsidRPr="00BC17B1">
          <w:rPr>
            <w:rStyle w:val="Hyperlink"/>
          </w:rPr>
          <w:t>5.3</w:t>
        </w:r>
        <w:r w:rsidR="007022AC">
          <w:rPr>
            <w:rFonts w:asciiTheme="minorHAnsi" w:eastAsiaTheme="minorEastAsia" w:hAnsiTheme="minorHAnsi" w:cstheme="minorBidi"/>
            <w:sz w:val="22"/>
            <w:szCs w:val="22"/>
            <w:lang w:eastAsia="en-AU"/>
          </w:rPr>
          <w:tab/>
        </w:r>
        <w:r w:rsidR="007022AC" w:rsidRPr="00BC17B1">
          <w:rPr>
            <w:rStyle w:val="Hyperlink"/>
          </w:rPr>
          <w:t>Roles &amp; Responsibilities</w:t>
        </w:r>
        <w:r w:rsidR="007022AC">
          <w:rPr>
            <w:webHidden/>
          </w:rPr>
          <w:tab/>
        </w:r>
        <w:r w:rsidR="007022AC">
          <w:rPr>
            <w:webHidden/>
          </w:rPr>
          <w:fldChar w:fldCharType="begin"/>
        </w:r>
        <w:r w:rsidR="007022AC">
          <w:rPr>
            <w:webHidden/>
          </w:rPr>
          <w:instrText xml:space="preserve"> PAGEREF _Toc521501781 \h </w:instrText>
        </w:r>
        <w:r w:rsidR="007022AC">
          <w:rPr>
            <w:webHidden/>
          </w:rPr>
        </w:r>
        <w:r w:rsidR="007022AC">
          <w:rPr>
            <w:webHidden/>
          </w:rPr>
          <w:fldChar w:fldCharType="separate"/>
        </w:r>
        <w:r w:rsidR="007022AC">
          <w:rPr>
            <w:webHidden/>
          </w:rPr>
          <w:t>4</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82" w:history="1">
        <w:r w:rsidR="007022AC" w:rsidRPr="00BC17B1">
          <w:rPr>
            <w:rStyle w:val="Hyperlink"/>
            <w:noProof/>
          </w:rPr>
          <w:t>6.</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Expected Outcomes</w:t>
        </w:r>
        <w:r w:rsidR="007022AC">
          <w:rPr>
            <w:noProof/>
            <w:webHidden/>
          </w:rPr>
          <w:tab/>
        </w:r>
        <w:r w:rsidR="007022AC">
          <w:rPr>
            <w:noProof/>
            <w:webHidden/>
          </w:rPr>
          <w:fldChar w:fldCharType="begin"/>
        </w:r>
        <w:r w:rsidR="007022AC">
          <w:rPr>
            <w:noProof/>
            <w:webHidden/>
          </w:rPr>
          <w:instrText xml:space="preserve"> PAGEREF _Toc521501782 \h </w:instrText>
        </w:r>
        <w:r w:rsidR="007022AC">
          <w:rPr>
            <w:noProof/>
            <w:webHidden/>
          </w:rPr>
        </w:r>
        <w:r w:rsidR="007022AC">
          <w:rPr>
            <w:noProof/>
            <w:webHidden/>
          </w:rPr>
          <w:fldChar w:fldCharType="separate"/>
        </w:r>
        <w:r w:rsidR="007022AC">
          <w:rPr>
            <w:noProof/>
            <w:webHidden/>
          </w:rPr>
          <w:t>4</w:t>
        </w:r>
        <w:r w:rsidR="007022AC">
          <w:rPr>
            <w:noProof/>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83" w:history="1">
        <w:r w:rsidR="007022AC" w:rsidRPr="00BC17B1">
          <w:rPr>
            <w:rStyle w:val="Hyperlink"/>
          </w:rPr>
          <w:t>6.1</w:t>
        </w:r>
        <w:r w:rsidR="007022AC">
          <w:rPr>
            <w:rFonts w:asciiTheme="minorHAnsi" w:eastAsiaTheme="minorEastAsia" w:hAnsiTheme="minorHAnsi" w:cstheme="minorBidi"/>
            <w:sz w:val="22"/>
            <w:szCs w:val="22"/>
            <w:lang w:eastAsia="en-AU"/>
          </w:rPr>
          <w:tab/>
        </w:r>
        <w:r w:rsidR="007022AC" w:rsidRPr="00BC17B1">
          <w:rPr>
            <w:rStyle w:val="Hyperlink"/>
          </w:rPr>
          <w:t>Project Deliverables</w:t>
        </w:r>
        <w:r w:rsidR="007022AC">
          <w:rPr>
            <w:webHidden/>
          </w:rPr>
          <w:tab/>
        </w:r>
        <w:r w:rsidR="007022AC">
          <w:rPr>
            <w:webHidden/>
          </w:rPr>
          <w:fldChar w:fldCharType="begin"/>
        </w:r>
        <w:r w:rsidR="007022AC">
          <w:rPr>
            <w:webHidden/>
          </w:rPr>
          <w:instrText xml:space="preserve"> PAGEREF _Toc521501783 \h </w:instrText>
        </w:r>
        <w:r w:rsidR="007022AC">
          <w:rPr>
            <w:webHidden/>
          </w:rPr>
        </w:r>
        <w:r w:rsidR="007022AC">
          <w:rPr>
            <w:webHidden/>
          </w:rPr>
          <w:fldChar w:fldCharType="separate"/>
        </w:r>
        <w:r w:rsidR="007022AC">
          <w:rPr>
            <w:webHidden/>
          </w:rPr>
          <w:t>4</w:t>
        </w:r>
        <w:r w:rsidR="007022AC">
          <w:rPr>
            <w:webHidden/>
          </w:rPr>
          <w:fldChar w:fldCharType="end"/>
        </w:r>
      </w:hyperlink>
    </w:p>
    <w:p w:rsidR="007022AC" w:rsidRDefault="00C01106">
      <w:pPr>
        <w:pStyle w:val="TOC2"/>
        <w:rPr>
          <w:rFonts w:asciiTheme="minorHAnsi" w:eastAsiaTheme="minorEastAsia" w:hAnsiTheme="minorHAnsi" w:cstheme="minorBidi"/>
          <w:sz w:val="22"/>
          <w:szCs w:val="22"/>
          <w:lang w:eastAsia="en-AU"/>
        </w:rPr>
      </w:pPr>
      <w:hyperlink w:anchor="_Toc521501784" w:history="1">
        <w:r w:rsidR="007022AC" w:rsidRPr="00BC17B1">
          <w:rPr>
            <w:rStyle w:val="Hyperlink"/>
          </w:rPr>
          <w:t>6.2</w:t>
        </w:r>
        <w:r w:rsidR="007022AC">
          <w:rPr>
            <w:rFonts w:asciiTheme="minorHAnsi" w:eastAsiaTheme="minorEastAsia" w:hAnsiTheme="minorHAnsi" w:cstheme="minorBidi"/>
            <w:sz w:val="22"/>
            <w:szCs w:val="22"/>
            <w:lang w:eastAsia="en-AU"/>
          </w:rPr>
          <w:tab/>
        </w:r>
        <w:r w:rsidR="007022AC" w:rsidRPr="00BC17B1">
          <w:rPr>
            <w:rStyle w:val="Hyperlink"/>
          </w:rPr>
          <w:t>Implications</w:t>
        </w:r>
        <w:r w:rsidR="007022AC">
          <w:rPr>
            <w:webHidden/>
          </w:rPr>
          <w:tab/>
        </w:r>
        <w:r w:rsidR="007022AC">
          <w:rPr>
            <w:webHidden/>
          </w:rPr>
          <w:fldChar w:fldCharType="begin"/>
        </w:r>
        <w:r w:rsidR="007022AC">
          <w:rPr>
            <w:webHidden/>
          </w:rPr>
          <w:instrText xml:space="preserve"> PAGEREF _Toc521501784 \h </w:instrText>
        </w:r>
        <w:r w:rsidR="007022AC">
          <w:rPr>
            <w:webHidden/>
          </w:rPr>
        </w:r>
        <w:r w:rsidR="007022AC">
          <w:rPr>
            <w:webHidden/>
          </w:rPr>
          <w:fldChar w:fldCharType="separate"/>
        </w:r>
        <w:r w:rsidR="007022AC">
          <w:rPr>
            <w:webHidden/>
          </w:rPr>
          <w:t>4</w:t>
        </w:r>
        <w:r w:rsidR="007022AC">
          <w:rPr>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85" w:history="1">
        <w:r w:rsidR="007022AC" w:rsidRPr="00BC17B1">
          <w:rPr>
            <w:rStyle w:val="Hyperlink"/>
            <w:noProof/>
          </w:rPr>
          <w:t>7.</w:t>
        </w:r>
        <w:r w:rsidR="007022AC">
          <w:rPr>
            <w:rFonts w:asciiTheme="minorHAnsi" w:eastAsiaTheme="minorEastAsia" w:hAnsiTheme="minorHAnsi" w:cstheme="minorBidi"/>
            <w:b w:val="0"/>
            <w:bCs w:val="0"/>
            <w:caps w:val="0"/>
            <w:noProof/>
            <w:sz w:val="22"/>
            <w:szCs w:val="22"/>
            <w:lang w:eastAsia="en-AU"/>
          </w:rPr>
          <w:tab/>
        </w:r>
        <w:r w:rsidR="007022AC" w:rsidRPr="00BC17B1">
          <w:rPr>
            <w:rStyle w:val="Hyperlink"/>
            <w:noProof/>
          </w:rPr>
          <w:t>Milestones / Schedule</w:t>
        </w:r>
        <w:r w:rsidR="007022AC">
          <w:rPr>
            <w:noProof/>
            <w:webHidden/>
          </w:rPr>
          <w:tab/>
        </w:r>
        <w:r w:rsidR="007022AC">
          <w:rPr>
            <w:noProof/>
            <w:webHidden/>
          </w:rPr>
          <w:fldChar w:fldCharType="begin"/>
        </w:r>
        <w:r w:rsidR="007022AC">
          <w:rPr>
            <w:noProof/>
            <w:webHidden/>
          </w:rPr>
          <w:instrText xml:space="preserve"> PAGEREF _Toc521501785 \h </w:instrText>
        </w:r>
        <w:r w:rsidR="007022AC">
          <w:rPr>
            <w:noProof/>
            <w:webHidden/>
          </w:rPr>
        </w:r>
        <w:r w:rsidR="007022AC">
          <w:rPr>
            <w:noProof/>
            <w:webHidden/>
          </w:rPr>
          <w:fldChar w:fldCharType="separate"/>
        </w:r>
        <w:r w:rsidR="007022AC">
          <w:rPr>
            <w:noProof/>
            <w:webHidden/>
          </w:rPr>
          <w:t>5</w:t>
        </w:r>
        <w:r w:rsidR="007022AC">
          <w:rPr>
            <w:noProof/>
            <w:webHidden/>
          </w:rPr>
          <w:fldChar w:fldCharType="end"/>
        </w:r>
      </w:hyperlink>
    </w:p>
    <w:p w:rsidR="007022AC" w:rsidRDefault="00C01106">
      <w:pPr>
        <w:pStyle w:val="TOC1"/>
        <w:rPr>
          <w:rFonts w:asciiTheme="minorHAnsi" w:eastAsiaTheme="minorEastAsia" w:hAnsiTheme="minorHAnsi" w:cstheme="minorBidi"/>
          <w:b w:val="0"/>
          <w:bCs w:val="0"/>
          <w:caps w:val="0"/>
          <w:noProof/>
          <w:sz w:val="22"/>
          <w:szCs w:val="22"/>
          <w:lang w:eastAsia="en-AU"/>
        </w:rPr>
      </w:pPr>
      <w:hyperlink w:anchor="_Toc521501786" w:history="1">
        <w:r w:rsidR="007022AC" w:rsidRPr="00BC17B1">
          <w:rPr>
            <w:rStyle w:val="Hyperlink"/>
            <w:noProof/>
          </w:rPr>
          <w:t>References</w:t>
        </w:r>
        <w:r w:rsidR="007022AC">
          <w:rPr>
            <w:noProof/>
            <w:webHidden/>
          </w:rPr>
          <w:tab/>
        </w:r>
        <w:r w:rsidR="007022AC">
          <w:rPr>
            <w:noProof/>
            <w:webHidden/>
          </w:rPr>
          <w:fldChar w:fldCharType="begin"/>
        </w:r>
        <w:r w:rsidR="007022AC">
          <w:rPr>
            <w:noProof/>
            <w:webHidden/>
          </w:rPr>
          <w:instrText xml:space="preserve"> PAGEREF _Toc521501786 \h </w:instrText>
        </w:r>
        <w:r w:rsidR="007022AC">
          <w:rPr>
            <w:noProof/>
            <w:webHidden/>
          </w:rPr>
        </w:r>
        <w:r w:rsidR="007022AC">
          <w:rPr>
            <w:noProof/>
            <w:webHidden/>
          </w:rPr>
          <w:fldChar w:fldCharType="separate"/>
        </w:r>
        <w:r w:rsidR="007022AC">
          <w:rPr>
            <w:noProof/>
            <w:webHidden/>
          </w:rPr>
          <w:t>7</w:t>
        </w:r>
        <w:r w:rsidR="007022AC">
          <w:rPr>
            <w:noProof/>
            <w:webHidden/>
          </w:rPr>
          <w:fldChar w:fldCharType="end"/>
        </w:r>
      </w:hyperlink>
    </w:p>
    <w:p w:rsidR="001D1804" w:rsidRDefault="00A52B8E" w:rsidP="00444303">
      <w:pPr>
        <w:rPr>
          <w:noProof/>
        </w:rPr>
      </w:pPr>
      <w:r>
        <w:rPr>
          <w:noProof/>
        </w:rPr>
        <w:fldChar w:fldCharType="end"/>
      </w:r>
    </w:p>
    <w:p w:rsidR="00444303" w:rsidRPr="00444303" w:rsidRDefault="00444303" w:rsidP="00444303">
      <w:pPr>
        <w:pStyle w:val="PhDNormal"/>
      </w:pPr>
    </w:p>
    <w:p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rsidR="00637F6B" w:rsidRDefault="0064718E" w:rsidP="00DE5818">
      <w:pPr>
        <w:pStyle w:val="Heading1"/>
      </w:pPr>
      <w:bookmarkStart w:id="2" w:name="_Toc521501765"/>
      <w:r>
        <w:lastRenderedPageBreak/>
        <w:t>I</w:t>
      </w:r>
      <w:r w:rsidR="005356DD">
        <w:t>ntroduction</w:t>
      </w:r>
      <w:bookmarkEnd w:id="2"/>
    </w:p>
    <w:p w:rsidR="00444303" w:rsidRDefault="00444303" w:rsidP="00444303">
      <w:pPr>
        <w:pStyle w:val="ReportNormal"/>
      </w:pPr>
      <w:r w:rsidRPr="004E1A26">
        <w:t>In this section you will describe the context of your proposal. You will introduce the general background knowledge needed to understand the research topic (as it relates to your proposal), the motivation for your project, and the benefits that may be provided by addressing the research question. This should enable a clear and concise description of the problem that your proposal addresses.</w:t>
      </w:r>
      <w:r w:rsidR="00466CF2" w:rsidRPr="00466CF2">
        <w:t xml:space="preserve"> </w:t>
      </w:r>
      <w:r w:rsidR="00466CF2">
        <w:t>Write in a way that people or reader who does not have the same background will be able to follow or understand.</w:t>
      </w:r>
      <w:r w:rsidR="00466CF2" w:rsidRPr="00466CF2">
        <w:t xml:space="preserve"> </w:t>
      </w:r>
      <w:r w:rsidR="00466CF2" w:rsidRPr="005C3976">
        <w:t>No technical information is needed to be described in this section.</w:t>
      </w:r>
    </w:p>
    <w:p w:rsidR="00DE5818" w:rsidRDefault="005C3976" w:rsidP="00DE5818">
      <w:pPr>
        <w:pStyle w:val="Heading1"/>
      </w:pPr>
      <w:bookmarkStart w:id="3" w:name="_Toc521501766"/>
      <w:r>
        <w:t xml:space="preserve">Related </w:t>
      </w:r>
      <w:r w:rsidR="00DE5818">
        <w:t>Literature</w:t>
      </w:r>
      <w:bookmarkEnd w:id="3"/>
    </w:p>
    <w:p w:rsidR="00444303" w:rsidRDefault="00444303" w:rsidP="00444303">
      <w:pPr>
        <w:pStyle w:val="ReportNormal"/>
      </w:pPr>
      <w:r w:rsidRPr="004E1A26">
        <w:t xml:space="preserve">Describe in detail the </w:t>
      </w:r>
      <w:r w:rsidR="00970786">
        <w:t>related</w:t>
      </w:r>
      <w:r w:rsidRPr="004E1A26">
        <w:t xml:space="preserve"> knowledge needed to understand your work and how it relates to existing work. This may take the form of a literature review, or a review of related projects.</w:t>
      </w:r>
    </w:p>
    <w:p w:rsidR="00DE5818" w:rsidRDefault="00DE5818" w:rsidP="00DE5818">
      <w:pPr>
        <w:pStyle w:val="Heading2"/>
      </w:pPr>
      <w:bookmarkStart w:id="4" w:name="_Toc521501767"/>
      <w:r>
        <w:t>Literature Review</w:t>
      </w:r>
      <w:bookmarkEnd w:id="4"/>
    </w:p>
    <w:p w:rsidR="00444303" w:rsidRDefault="00444303" w:rsidP="00444303">
      <w:pPr>
        <w:pStyle w:val="ReportNormal"/>
      </w:pPr>
      <w:r>
        <w:t>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w:t>
      </w:r>
    </w:p>
    <w:p w:rsidR="00444303" w:rsidRDefault="00444303" w:rsidP="00444303">
      <w:pPr>
        <w:pStyle w:val="ReportNormal"/>
      </w:pPr>
      <w:r w:rsidRPr="00853290">
        <w:t>The literature reviewed can be in the form of an article such as conference paper, journal paper, a research report or thesis.</w:t>
      </w:r>
      <w:r>
        <w:t xml:space="preserve"> </w:t>
      </w:r>
      <w:r w:rsidRPr="00853290">
        <w:t>The literature review usually consists of three main components: an introduction, a body and a conclusion.</w:t>
      </w:r>
      <w:r>
        <w:t xml:space="preserve"> </w:t>
      </w:r>
      <w:r w:rsidRPr="00853290">
        <w:t>Furthermore, the literature review is not only summaries one by one of the source.</w:t>
      </w:r>
      <w:r>
        <w:t xml:space="preserve"> </w:t>
      </w:r>
      <w:r w:rsidRPr="00853290">
        <w:t>Instead, it constructs an essay that flows from one topic to another that relates to the project problem that is to be solved.</w:t>
      </w:r>
    </w:p>
    <w:p w:rsidR="00444303" w:rsidRDefault="00444303" w:rsidP="00444303">
      <w:pPr>
        <w:pStyle w:val="ReportNormal"/>
      </w:pPr>
      <w:r w:rsidRPr="00853290">
        <w:t>For this type of project, the expectation of the literature to support the argument is at least 10 – 15 citations that compile state of the art discussion related to the problem of the project.  Do not forget to consider the reliability of the sources.</w:t>
      </w:r>
    </w:p>
    <w:p w:rsidR="00DE5818" w:rsidRDefault="00DE5818" w:rsidP="00DE5818">
      <w:pPr>
        <w:pStyle w:val="Heading1"/>
      </w:pPr>
      <w:bookmarkStart w:id="5" w:name="_Toc521501768"/>
      <w:r>
        <w:lastRenderedPageBreak/>
        <w:t>Research</w:t>
      </w:r>
      <w:r w:rsidR="00444303">
        <w:t>/Project</w:t>
      </w:r>
      <w:r>
        <w:t xml:space="preserve"> Problems</w:t>
      </w:r>
      <w:bookmarkEnd w:id="5"/>
    </w:p>
    <w:p w:rsidR="00970786" w:rsidRPr="00970786" w:rsidRDefault="00970786" w:rsidP="00970786">
      <w:pPr>
        <w:pStyle w:val="PhDNormal"/>
      </w:pPr>
      <w:r>
        <w:t xml:space="preserve">Clearly state the problem or question the project intends to investigate. Describe the scope of your project since it may not be feasible to completely solve the problem. </w:t>
      </w:r>
      <w:r w:rsidR="00CD6766">
        <w:t>State the objectives and how completion will be measured.</w:t>
      </w:r>
    </w:p>
    <w:p w:rsidR="00DE5818" w:rsidRDefault="00DE5818" w:rsidP="00DE5818">
      <w:pPr>
        <w:pStyle w:val="Heading2"/>
      </w:pPr>
      <w:bookmarkStart w:id="6" w:name="_Toc521501769"/>
      <w:r>
        <w:t>Research</w:t>
      </w:r>
      <w:r w:rsidR="00444303">
        <w:t>/Project</w:t>
      </w:r>
      <w:r>
        <w:t xml:space="preserve"> </w:t>
      </w:r>
      <w:r w:rsidR="00CD6766">
        <w:t>Aims &amp; Objectives</w:t>
      </w:r>
      <w:bookmarkEnd w:id="6"/>
    </w:p>
    <w:p w:rsidR="00CD6766" w:rsidRPr="00444303" w:rsidRDefault="00CD6766" w:rsidP="00CD6766">
      <w:pPr>
        <w:pStyle w:val="ReportNormal"/>
      </w:pPr>
      <w:r w:rsidRPr="00853290">
        <w:t>In this section, the aims</w:t>
      </w:r>
      <w:r>
        <w:t xml:space="preserve"> and objectives</w:t>
      </w:r>
      <w:r w:rsidRPr="00853290">
        <w:t xml:space="preserve"> of the project associated with the research question or problem should be explained in detail.</w:t>
      </w:r>
    </w:p>
    <w:p w:rsidR="00DE5818" w:rsidRDefault="00DE5818" w:rsidP="00DE5818">
      <w:pPr>
        <w:pStyle w:val="Heading2"/>
      </w:pPr>
      <w:bookmarkStart w:id="7" w:name="_Toc521501770"/>
      <w:r>
        <w:t>Research</w:t>
      </w:r>
      <w:r w:rsidR="00444303">
        <w:t>/Project</w:t>
      </w:r>
      <w:r>
        <w:t xml:space="preserve"> </w:t>
      </w:r>
      <w:r w:rsidR="00CD6766">
        <w:t>Questions</w:t>
      </w:r>
      <w:bookmarkEnd w:id="7"/>
    </w:p>
    <w:p w:rsidR="00CD6766" w:rsidRPr="00005063" w:rsidRDefault="00CD6766" w:rsidP="00CD6766">
      <w:pPr>
        <w:pStyle w:val="ReportNormal"/>
        <w:rPr>
          <w:color w:val="EEECE1" w:themeColor="background2"/>
        </w:rPr>
      </w:pPr>
      <w:r w:rsidRPr="00005063">
        <w:rPr>
          <w:color w:val="EEECE1" w:themeColor="background2"/>
        </w:rPr>
        <w:t>In this section, an apparent problem or question faced by the client needs to be defined and stated. Sometimes, even though the client already stated their problem it might be only the symptoms.</w:t>
      </w:r>
    </w:p>
    <w:p w:rsidR="00DE5818" w:rsidRDefault="00444303" w:rsidP="00DE5818">
      <w:pPr>
        <w:pStyle w:val="Heading2"/>
      </w:pPr>
      <w:bookmarkStart w:id="8" w:name="_Toc521501771"/>
      <w:r>
        <w:t>Research/</w:t>
      </w:r>
      <w:r w:rsidR="00DE5818">
        <w:t>Project Scope</w:t>
      </w:r>
      <w:bookmarkEnd w:id="8"/>
    </w:p>
    <w:tbl>
      <w:tblPr>
        <w:tblStyle w:val="TableGrid"/>
        <w:tblW w:w="9071" w:type="dxa"/>
        <w:tblLook w:val="04A0" w:firstRow="1" w:lastRow="0" w:firstColumn="1" w:lastColumn="0" w:noHBand="0" w:noVBand="1"/>
      </w:tblPr>
      <w:tblGrid>
        <w:gridCol w:w="2268"/>
        <w:gridCol w:w="6803"/>
      </w:tblGrid>
      <w:tr w:rsidR="006148F2" w:rsidTr="006148F2">
        <w:tc>
          <w:tcPr>
            <w:tcW w:w="2268" w:type="dxa"/>
            <w:shd w:val="clear" w:color="auto" w:fill="FFE600"/>
          </w:tcPr>
          <w:p w:rsidR="006148F2" w:rsidRPr="006148F2" w:rsidRDefault="006914D2" w:rsidP="00005063">
            <w:pPr>
              <w:pStyle w:val="PhDNormal"/>
              <w:ind w:firstLine="0"/>
              <w:rPr>
                <w:b/>
              </w:rPr>
            </w:pPr>
            <w:r>
              <w:rPr>
                <w:b/>
              </w:rPr>
              <w:t>Project scope of work</w:t>
            </w:r>
          </w:p>
        </w:tc>
        <w:tc>
          <w:tcPr>
            <w:tcW w:w="6803" w:type="dxa"/>
          </w:tcPr>
          <w:p w:rsidR="00541DD5" w:rsidRPr="00037F0C" w:rsidRDefault="00541DD5" w:rsidP="00541DD5">
            <w:pPr>
              <w:pStyle w:val="PhDNormal2"/>
              <w:tabs>
                <w:tab w:val="clear" w:pos="1418"/>
              </w:tabs>
              <w:spacing w:after="0"/>
              <w:jc w:val="left"/>
              <w:rPr>
                <w:b/>
              </w:rPr>
            </w:pPr>
            <w:r w:rsidRPr="00037F0C">
              <w:rPr>
                <w:b/>
              </w:rPr>
              <w:t>Project scope of work includes</w:t>
            </w:r>
            <w:r w:rsidR="00037F0C" w:rsidRPr="00037F0C">
              <w:rPr>
                <w:b/>
              </w:rPr>
              <w:t>:</w:t>
            </w:r>
          </w:p>
          <w:p w:rsidR="000F3A48" w:rsidRDefault="00EE58EC" w:rsidP="000F3A48">
            <w:pPr>
              <w:pStyle w:val="PhDNormal2"/>
              <w:numPr>
                <w:ilvl w:val="0"/>
                <w:numId w:val="29"/>
              </w:numPr>
              <w:tabs>
                <w:tab w:val="clear" w:pos="1418"/>
              </w:tabs>
              <w:spacing w:after="0"/>
              <w:ind w:left="313" w:hanging="313"/>
              <w:jc w:val="left"/>
            </w:pPr>
            <w:r>
              <w:t>Development of</w:t>
            </w:r>
            <w:r w:rsidR="000F3A48">
              <w:t xml:space="preserve"> a mobile (Android) app</w:t>
            </w:r>
            <w:r>
              <w:t>lication</w:t>
            </w:r>
            <w:r w:rsidR="000F3A48">
              <w:t xml:space="preserve"> and a website which could provide users with ratings of animal source food based on the living condition of the animal.</w:t>
            </w:r>
          </w:p>
          <w:p w:rsidR="000F3A48" w:rsidRPr="00F42993" w:rsidRDefault="000F3A48" w:rsidP="000F3A48">
            <w:pPr>
              <w:pStyle w:val="PhDNormal2"/>
              <w:numPr>
                <w:ilvl w:val="0"/>
                <w:numId w:val="29"/>
              </w:numPr>
              <w:tabs>
                <w:tab w:val="clear" w:pos="1418"/>
              </w:tabs>
              <w:spacing w:after="0"/>
              <w:ind w:left="313" w:hanging="313"/>
              <w:jc w:val="left"/>
            </w:pPr>
            <w:r>
              <w:t>The application and website are expected to be users-friendly and cover the following features:</w:t>
            </w:r>
          </w:p>
          <w:p w:rsidR="00EB6570" w:rsidRPr="00EB6570" w:rsidRDefault="00EB6570" w:rsidP="00EB6570">
            <w:pPr>
              <w:pStyle w:val="PhDNormal2"/>
              <w:numPr>
                <w:ilvl w:val="0"/>
                <w:numId w:val="30"/>
              </w:numPr>
              <w:tabs>
                <w:tab w:val="clear" w:pos="1418"/>
              </w:tabs>
              <w:spacing w:after="0"/>
              <w:ind w:left="601" w:hanging="283"/>
              <w:jc w:val="left"/>
            </w:pPr>
            <w:r>
              <w:t xml:space="preserve">Signup/ Login function: Users should be able to use their </w:t>
            </w:r>
            <w:proofErr w:type="spellStart"/>
            <w:r>
              <w:t>facebook</w:t>
            </w:r>
            <w:proofErr w:type="spellEnd"/>
            <w:r>
              <w:t xml:space="preserve"> account to login and use the service provided. Otherwise, users can choose to </w:t>
            </w:r>
            <w:proofErr w:type="spellStart"/>
            <w:r>
              <w:t>signup</w:t>
            </w:r>
            <w:proofErr w:type="spellEnd"/>
            <w:r>
              <w:t xml:space="preserve"> for a new account</w:t>
            </w:r>
            <w:r w:rsidR="00B100FB">
              <w:t>;</w:t>
            </w:r>
          </w:p>
          <w:p w:rsidR="000F3A48" w:rsidRDefault="000F3A48" w:rsidP="000F3A48">
            <w:pPr>
              <w:pStyle w:val="PhDNormal2"/>
              <w:numPr>
                <w:ilvl w:val="0"/>
                <w:numId w:val="30"/>
              </w:numPr>
              <w:tabs>
                <w:tab w:val="clear" w:pos="1418"/>
              </w:tabs>
              <w:spacing w:after="0"/>
              <w:ind w:left="601" w:hanging="283"/>
              <w:jc w:val="left"/>
            </w:pPr>
            <w:r>
              <w:t xml:space="preserve">Search function: Enable users to search through products in the database and examine the rating of a </w:t>
            </w:r>
            <w:proofErr w:type="gramStart"/>
            <w:r>
              <w:t>particular product</w:t>
            </w:r>
            <w:proofErr w:type="gramEnd"/>
            <w:r w:rsidR="00B100FB">
              <w:t>;</w:t>
            </w:r>
          </w:p>
          <w:p w:rsidR="00EB6570" w:rsidRDefault="000F3A48" w:rsidP="00EB6570">
            <w:pPr>
              <w:pStyle w:val="PhDNormal2"/>
              <w:numPr>
                <w:ilvl w:val="0"/>
                <w:numId w:val="30"/>
              </w:numPr>
              <w:tabs>
                <w:tab w:val="clear" w:pos="1418"/>
              </w:tabs>
              <w:spacing w:after="0"/>
              <w:ind w:left="601" w:hanging="283"/>
              <w:jc w:val="left"/>
            </w:pPr>
            <w:r>
              <w:t>Search for product in store: Enable users to scan through the stores available in the database and check which stores have a specific product</w:t>
            </w:r>
            <w:r w:rsidR="00B100FB">
              <w:t>;</w:t>
            </w:r>
          </w:p>
          <w:p w:rsidR="000F3A48" w:rsidRDefault="000F3A48" w:rsidP="00EB6570">
            <w:pPr>
              <w:pStyle w:val="PhDNormal2"/>
              <w:numPr>
                <w:ilvl w:val="0"/>
                <w:numId w:val="30"/>
              </w:numPr>
              <w:tabs>
                <w:tab w:val="clear" w:pos="1418"/>
              </w:tabs>
              <w:spacing w:after="0"/>
              <w:ind w:left="601" w:hanging="283"/>
              <w:jc w:val="left"/>
            </w:pPr>
            <w:r>
              <w:t>Recommend stores which have the product: Enable users to provide recommendation on which stores have a specific product</w:t>
            </w:r>
            <w:r w:rsidR="00B100FB">
              <w:t>;</w:t>
            </w:r>
          </w:p>
          <w:p w:rsidR="00602624" w:rsidRDefault="00602624" w:rsidP="00EB6570">
            <w:pPr>
              <w:pStyle w:val="PhDNormal2"/>
              <w:numPr>
                <w:ilvl w:val="0"/>
                <w:numId w:val="30"/>
              </w:numPr>
              <w:tabs>
                <w:tab w:val="clear" w:pos="1418"/>
              </w:tabs>
              <w:spacing w:after="0"/>
              <w:ind w:left="601" w:hanging="283"/>
              <w:jc w:val="left"/>
            </w:pPr>
            <w:r>
              <w:lastRenderedPageBreak/>
              <w:t>Collect and display data: Data collected from users’ behaviors should be recorded in the database and can be extracted by the administrators</w:t>
            </w:r>
            <w:r w:rsidR="00B100FB">
              <w:t>;</w:t>
            </w:r>
          </w:p>
          <w:p w:rsidR="00602624" w:rsidRDefault="00573E44" w:rsidP="00EB6570">
            <w:pPr>
              <w:pStyle w:val="PhDNormal2"/>
              <w:numPr>
                <w:ilvl w:val="0"/>
                <w:numId w:val="30"/>
              </w:numPr>
              <w:tabs>
                <w:tab w:val="clear" w:pos="1418"/>
              </w:tabs>
              <w:spacing w:after="0"/>
              <w:ind w:left="601" w:hanging="283"/>
              <w:jc w:val="left"/>
            </w:pPr>
            <w:r>
              <w:t xml:space="preserve">Input new product and rate product: </w:t>
            </w:r>
            <w:r w:rsidR="00643D82">
              <w:t>Enable the administrators to enter new product and rate product in accordance with animal living condition</w:t>
            </w:r>
            <w:r w:rsidR="00B100FB">
              <w:t>;</w:t>
            </w:r>
          </w:p>
          <w:p w:rsidR="00B100FB" w:rsidRDefault="00B100FB" w:rsidP="00EB6570">
            <w:pPr>
              <w:pStyle w:val="PhDNormal2"/>
              <w:numPr>
                <w:ilvl w:val="0"/>
                <w:numId w:val="30"/>
              </w:numPr>
              <w:tabs>
                <w:tab w:val="clear" w:pos="1418"/>
              </w:tabs>
              <w:spacing w:after="0"/>
              <w:ind w:left="601" w:hanging="283"/>
              <w:jc w:val="left"/>
            </w:pPr>
            <w:r>
              <w:t xml:space="preserve">The mobile application and website should be users-friendly. Hence the mobile application interface should be </w:t>
            </w:r>
            <w:proofErr w:type="gramStart"/>
            <w:r>
              <w:t>similar to</w:t>
            </w:r>
            <w:proofErr w:type="gramEnd"/>
            <w:r>
              <w:t xml:space="preserve"> “Good on you” mobile application.</w:t>
            </w:r>
          </w:p>
          <w:p w:rsidR="00B100FB" w:rsidRDefault="001F409B" w:rsidP="00C01106">
            <w:pPr>
              <w:pStyle w:val="PhDNormal2"/>
              <w:numPr>
                <w:ilvl w:val="0"/>
                <w:numId w:val="29"/>
              </w:numPr>
              <w:tabs>
                <w:tab w:val="clear" w:pos="1418"/>
              </w:tabs>
              <w:spacing w:after="0"/>
              <w:ind w:left="313" w:hanging="313"/>
              <w:jc w:val="left"/>
            </w:pPr>
            <w:r>
              <w:t>Instruction on how to administer the mobile application and website must be documented to assist the client in managing the system.</w:t>
            </w:r>
          </w:p>
          <w:p w:rsidR="00F86337" w:rsidRDefault="00F86337" w:rsidP="00F86337">
            <w:pPr>
              <w:pStyle w:val="PhDNormal2"/>
              <w:tabs>
                <w:tab w:val="clear" w:pos="1418"/>
              </w:tabs>
              <w:spacing w:after="0"/>
              <w:jc w:val="left"/>
            </w:pPr>
          </w:p>
          <w:p w:rsidR="00F86337" w:rsidRPr="00F86337" w:rsidRDefault="00F86337" w:rsidP="00F86337">
            <w:pPr>
              <w:pStyle w:val="PhDNormal2"/>
              <w:tabs>
                <w:tab w:val="clear" w:pos="1418"/>
              </w:tabs>
              <w:spacing w:after="0"/>
              <w:jc w:val="left"/>
              <w:rPr>
                <w:b/>
              </w:rPr>
            </w:pPr>
            <w:r w:rsidRPr="00F86337">
              <w:rPr>
                <w:b/>
              </w:rPr>
              <w:t>The project scope of work does not include:</w:t>
            </w:r>
          </w:p>
          <w:p w:rsidR="00F86337" w:rsidRDefault="00F86337" w:rsidP="00F86337">
            <w:pPr>
              <w:pStyle w:val="PhDNormal2"/>
              <w:numPr>
                <w:ilvl w:val="0"/>
                <w:numId w:val="29"/>
              </w:numPr>
              <w:tabs>
                <w:tab w:val="clear" w:pos="1418"/>
              </w:tabs>
              <w:spacing w:after="0"/>
              <w:ind w:left="313" w:hanging="313"/>
              <w:jc w:val="left"/>
            </w:pPr>
            <w:r>
              <w:t xml:space="preserve"> Any adjustments related to the application after the deployment phase.</w:t>
            </w:r>
          </w:p>
          <w:p w:rsidR="00F86337" w:rsidRDefault="00F86337" w:rsidP="00F86337">
            <w:pPr>
              <w:pStyle w:val="PhDNormal2"/>
              <w:numPr>
                <w:ilvl w:val="0"/>
                <w:numId w:val="29"/>
              </w:numPr>
              <w:tabs>
                <w:tab w:val="clear" w:pos="1418"/>
              </w:tabs>
              <w:spacing w:after="0"/>
              <w:ind w:left="313" w:hanging="313"/>
              <w:jc w:val="left"/>
            </w:pPr>
            <w:r>
              <w:t>Daily administrating of the mobile application server after the deployment phase.</w:t>
            </w:r>
          </w:p>
          <w:p w:rsidR="00F86337" w:rsidRDefault="00F86337" w:rsidP="00F86337">
            <w:pPr>
              <w:pStyle w:val="PhDNormal2"/>
              <w:numPr>
                <w:ilvl w:val="0"/>
                <w:numId w:val="29"/>
              </w:numPr>
              <w:tabs>
                <w:tab w:val="clear" w:pos="1418"/>
              </w:tabs>
              <w:spacing w:after="0"/>
              <w:ind w:left="313" w:hanging="313"/>
              <w:jc w:val="left"/>
            </w:pPr>
            <w:r>
              <w:t>Any sales and marketing activities directed to end-customers</w:t>
            </w:r>
            <w:r>
              <w:t>.</w:t>
            </w:r>
          </w:p>
          <w:p w:rsidR="00F86337" w:rsidRPr="00972D54" w:rsidRDefault="00F86337" w:rsidP="00972D54">
            <w:pPr>
              <w:pStyle w:val="PhDNormal2"/>
              <w:numPr>
                <w:ilvl w:val="0"/>
                <w:numId w:val="29"/>
              </w:numPr>
              <w:tabs>
                <w:tab w:val="clear" w:pos="1418"/>
              </w:tabs>
              <w:spacing w:after="0"/>
              <w:ind w:left="313" w:hanging="313"/>
              <w:jc w:val="left"/>
            </w:pPr>
            <w:r>
              <w:t>Further purchasing of software and hardware besides the software and hardware specified in this project.</w:t>
            </w:r>
          </w:p>
        </w:tc>
      </w:tr>
    </w:tbl>
    <w:p w:rsidR="00005063" w:rsidRPr="00005063" w:rsidRDefault="00005063" w:rsidP="00005063">
      <w:pPr>
        <w:pStyle w:val="PhDNormal"/>
      </w:pPr>
    </w:p>
    <w:p w:rsidR="00DE5818" w:rsidRDefault="00DE5818" w:rsidP="00DE5818">
      <w:pPr>
        <w:pStyle w:val="Heading1"/>
      </w:pPr>
      <w:bookmarkStart w:id="9" w:name="_Toc521501772"/>
      <w:r>
        <w:t>Methodologies</w:t>
      </w:r>
      <w:bookmarkEnd w:id="9"/>
    </w:p>
    <w:p w:rsidR="00CD6766" w:rsidRDefault="00444303" w:rsidP="00EA77BF">
      <w:pPr>
        <w:pStyle w:val="ReportNormal"/>
      </w:pPr>
      <w:r w:rsidRPr="00CD6766">
        <w:rPr>
          <w:b/>
        </w:rPr>
        <w:t xml:space="preserve">SW </w:t>
      </w:r>
      <w:r w:rsidR="00CD6766" w:rsidRPr="00CD6766">
        <w:rPr>
          <w:b/>
        </w:rPr>
        <w:t>Development</w:t>
      </w:r>
      <w:r>
        <w:t xml:space="preserve">: </w:t>
      </w:r>
      <w:r w:rsidRPr="004E1A26">
        <w:t>Describe the methods you will use to solve the problem you are addressing</w:t>
      </w:r>
      <w:r w:rsidR="00F854DD">
        <w:t>, such as the SDLC methodology adopted, for example Agile</w:t>
      </w:r>
      <w:r w:rsidRPr="004E1A26">
        <w:t>. Explain how data is collected, the techniques used to analyse data, the models chosen, and how accuracy of analysis was determined. You should explain the reasons why you chose a particular technique and procedure for your project.</w:t>
      </w:r>
      <w:r w:rsidR="00CD6766">
        <w:t xml:space="preserve"> You should also include how you intend to deploy the system to your clients as well as the testing processes involved</w:t>
      </w:r>
      <w:r w:rsidR="00EA77BF">
        <w:t>.</w:t>
      </w:r>
    </w:p>
    <w:p w:rsidR="00DE5818" w:rsidRDefault="00DE5818" w:rsidP="00DE5818">
      <w:pPr>
        <w:pStyle w:val="Heading2"/>
      </w:pPr>
      <w:bookmarkStart w:id="10" w:name="_Toc521501773"/>
      <w:r>
        <w:lastRenderedPageBreak/>
        <w:t>Methods</w:t>
      </w:r>
      <w:bookmarkEnd w:id="10"/>
    </w:p>
    <w:p w:rsidR="005B3D51" w:rsidRDefault="002B0F60" w:rsidP="005B3D51">
      <w:pPr>
        <w:pStyle w:val="PhDNormal"/>
      </w:pPr>
      <w:r>
        <w:t xml:space="preserve">The software development life cycle is adopted in this project to help improve the performance of the development process and the overall quality of the final products. Please find </w:t>
      </w:r>
      <w:proofErr w:type="spellStart"/>
      <w:r>
        <w:t>belows</w:t>
      </w:r>
      <w:proofErr w:type="spellEnd"/>
      <w:r>
        <w:t xml:space="preserve"> the descriptions of each phase in the cycle:</w:t>
      </w:r>
    </w:p>
    <w:p w:rsidR="00BA75B1" w:rsidRDefault="002B0F60" w:rsidP="00BA75B1">
      <w:pPr>
        <w:pStyle w:val="Heading3"/>
      </w:pPr>
      <w:r>
        <w:t>Planning</w:t>
      </w:r>
    </w:p>
    <w:p w:rsidR="00BA75B1" w:rsidRDefault="00BA75B1" w:rsidP="00BA75B1">
      <w:pPr>
        <w:pStyle w:val="Heading3"/>
      </w:pPr>
      <w:r>
        <w:t>Defining</w:t>
      </w:r>
    </w:p>
    <w:p w:rsidR="00BA75B1" w:rsidRDefault="00BA75B1" w:rsidP="00BA75B1">
      <w:pPr>
        <w:pStyle w:val="Heading3"/>
      </w:pPr>
      <w:r>
        <w:t>Designing</w:t>
      </w:r>
    </w:p>
    <w:p w:rsidR="00BA75B1" w:rsidRDefault="00BA75B1" w:rsidP="00BA75B1">
      <w:pPr>
        <w:pStyle w:val="Heading3"/>
      </w:pPr>
      <w:r>
        <w:t>Building</w:t>
      </w:r>
    </w:p>
    <w:p w:rsidR="00BA75B1" w:rsidRDefault="00BA75B1" w:rsidP="00BA75B1">
      <w:pPr>
        <w:pStyle w:val="Heading3"/>
      </w:pPr>
      <w:r>
        <w:t>Testing</w:t>
      </w:r>
    </w:p>
    <w:p w:rsidR="00BA75B1" w:rsidRDefault="00BA75B1" w:rsidP="004F02A9">
      <w:pPr>
        <w:pStyle w:val="Heading3"/>
      </w:pPr>
      <w:r>
        <w:t>Deployment</w:t>
      </w:r>
    </w:p>
    <w:p w:rsidR="004F02A9" w:rsidRPr="004F02A9" w:rsidRDefault="004F02A9" w:rsidP="004F02A9">
      <w:pPr>
        <w:pStyle w:val="PhDNormal"/>
      </w:pPr>
      <w:bookmarkStart w:id="11" w:name="_GoBack"/>
      <w:bookmarkEnd w:id="11"/>
    </w:p>
    <w:p w:rsidR="00DE5818" w:rsidRDefault="00DE5818" w:rsidP="00DE5818">
      <w:pPr>
        <w:pStyle w:val="Heading2"/>
      </w:pPr>
      <w:bookmarkStart w:id="12" w:name="_Toc521501774"/>
      <w:r>
        <w:t>Data Collection</w:t>
      </w:r>
      <w:bookmarkEnd w:id="12"/>
    </w:p>
    <w:p w:rsidR="0074708E" w:rsidRDefault="009448DE" w:rsidP="00B849B9">
      <w:pPr>
        <w:pStyle w:val="PhDNormal"/>
        <w:ind w:firstLine="0"/>
      </w:pPr>
      <w:r>
        <w:t xml:space="preserve">As defined above, the </w:t>
      </w:r>
      <w:r w:rsidR="0074708E">
        <w:t xml:space="preserve">final deliverables of this project should contribute in helping client collect data about users’ number of searches for each </w:t>
      </w:r>
      <w:proofErr w:type="gramStart"/>
      <w:r w:rsidR="0074708E">
        <w:t>products</w:t>
      </w:r>
      <w:proofErr w:type="gramEnd"/>
      <w:r w:rsidR="0074708E">
        <w:t xml:space="preserve"> categorized by gender and age.</w:t>
      </w:r>
      <w:r w:rsidR="00B849B9">
        <w:t xml:space="preserve"> </w:t>
      </w:r>
      <w:proofErr w:type="gramStart"/>
      <w:r w:rsidR="00B849B9">
        <w:t>In order to</w:t>
      </w:r>
      <w:proofErr w:type="gramEnd"/>
      <w:r w:rsidR="00B849B9">
        <w:t xml:space="preserve"> capture all relevant data, the following approach is adopted in this project:</w:t>
      </w:r>
    </w:p>
    <w:p w:rsidR="00B849B9" w:rsidRDefault="00325B78" w:rsidP="00B849B9">
      <w:pPr>
        <w:pStyle w:val="PhDNormal"/>
        <w:numPr>
          <w:ilvl w:val="0"/>
          <w:numId w:val="29"/>
        </w:numPr>
        <w:ind w:left="426"/>
      </w:pPr>
      <w:r>
        <w:t xml:space="preserve">Firstly, a Signup/ Login function is developed so each </w:t>
      </w:r>
      <w:proofErr w:type="gramStart"/>
      <w:r>
        <w:t>users</w:t>
      </w:r>
      <w:proofErr w:type="gramEnd"/>
      <w:r>
        <w:t xml:space="preserve"> are able to login the application and website using their Facebook account/ or users could </w:t>
      </w:r>
      <w:proofErr w:type="spellStart"/>
      <w:r>
        <w:t>signup</w:t>
      </w:r>
      <w:proofErr w:type="spellEnd"/>
      <w:r>
        <w:t xml:space="preserve"> for a new account. Hence, upon </w:t>
      </w:r>
      <w:proofErr w:type="spellStart"/>
      <w:r>
        <w:t>logining</w:t>
      </w:r>
      <w:proofErr w:type="spellEnd"/>
      <w:r>
        <w:t xml:space="preserve"> using Facebook account, users’ birthdate and gender will be captured</w:t>
      </w:r>
      <w:r w:rsidR="00D14293">
        <w:t xml:space="preserve">. Otherwise, in case that users choose to </w:t>
      </w:r>
      <w:proofErr w:type="spellStart"/>
      <w:r w:rsidR="00D14293">
        <w:t>signup</w:t>
      </w:r>
      <w:proofErr w:type="spellEnd"/>
      <w:r w:rsidR="00D14293">
        <w:t xml:space="preserve"> for new account, the system will request them to enter data related to their gender and age.</w:t>
      </w:r>
    </w:p>
    <w:p w:rsidR="00D14293" w:rsidRDefault="00D14293" w:rsidP="00B849B9">
      <w:pPr>
        <w:pStyle w:val="PhDNormal"/>
        <w:numPr>
          <w:ilvl w:val="0"/>
          <w:numId w:val="29"/>
        </w:numPr>
        <w:ind w:left="426"/>
      </w:pPr>
      <w:r>
        <w:t xml:space="preserve">Secondly, </w:t>
      </w:r>
      <w:proofErr w:type="spellStart"/>
      <w:r>
        <w:t>everytime</w:t>
      </w:r>
      <w:proofErr w:type="spellEnd"/>
      <w:r>
        <w:t xml:space="preserve"> a user search for a product (or click on that specific product to check the detailed information), the application and website will record their search history and send it to the database.</w:t>
      </w:r>
    </w:p>
    <w:p w:rsidR="00D14293" w:rsidRPr="009448DE" w:rsidRDefault="00D14293" w:rsidP="00B849B9">
      <w:pPr>
        <w:pStyle w:val="PhDNormal"/>
        <w:numPr>
          <w:ilvl w:val="0"/>
          <w:numId w:val="29"/>
        </w:numPr>
        <w:ind w:left="426"/>
      </w:pPr>
      <w:r>
        <w:t xml:space="preserve">Finally, </w:t>
      </w:r>
      <w:r w:rsidR="00340A80">
        <w:t>to collect users’ behaviour data, the client can access the database using the “collect and display data” function in the website to access the number of searches per product filtered by age and gender.</w:t>
      </w:r>
    </w:p>
    <w:p w:rsidR="00DE5818" w:rsidRDefault="00DE5818" w:rsidP="00DE5818">
      <w:pPr>
        <w:pStyle w:val="Heading2"/>
      </w:pPr>
      <w:bookmarkStart w:id="13" w:name="_Toc521501775"/>
      <w:r>
        <w:t>Data Analysis</w:t>
      </w:r>
      <w:bookmarkEnd w:id="13"/>
    </w:p>
    <w:p w:rsidR="00444303" w:rsidRDefault="00CF2CA0" w:rsidP="00444303">
      <w:pPr>
        <w:pStyle w:val="ReportNormal"/>
      </w:pPr>
      <w:r>
        <w:t>There is no requirement regarding data analysis in this project.</w:t>
      </w:r>
    </w:p>
    <w:p w:rsidR="00CD6766" w:rsidRDefault="00CD6766" w:rsidP="00CD6766">
      <w:pPr>
        <w:pStyle w:val="Heading2"/>
      </w:pPr>
      <w:bookmarkStart w:id="14" w:name="_Toc521501776"/>
      <w:r>
        <w:lastRenderedPageBreak/>
        <w:t>Deployment</w:t>
      </w:r>
      <w:bookmarkEnd w:id="14"/>
    </w:p>
    <w:p w:rsidR="009F159D" w:rsidRDefault="007022AC" w:rsidP="009F159D">
      <w:pPr>
        <w:pStyle w:val="PhDNormal"/>
        <w:rPr>
          <w:color w:val="FF0000"/>
        </w:rPr>
      </w:pPr>
      <w:r w:rsidRPr="009D14C0">
        <w:rPr>
          <w:b/>
          <w:color w:val="EEECE1" w:themeColor="background2"/>
        </w:rPr>
        <w:t>SW projects</w:t>
      </w:r>
      <w:r w:rsidRPr="009D14C0">
        <w:rPr>
          <w:color w:val="EEECE1" w:themeColor="background2"/>
        </w:rPr>
        <w:t xml:space="preserve">: </w:t>
      </w:r>
      <w:r w:rsidR="00CD6766" w:rsidRPr="009D14C0">
        <w:rPr>
          <w:color w:val="EEECE1" w:themeColor="background2"/>
        </w:rPr>
        <w:t xml:space="preserve">Explain the deployment of the system on client’s infrastructure. Remember to mention how updates and bug fixes will </w:t>
      </w:r>
      <w:r w:rsidR="00CD6766" w:rsidRPr="009D14C0">
        <w:rPr>
          <w:color w:val="FF0000"/>
        </w:rPr>
        <w:t>be distributed after the deployment.</w:t>
      </w:r>
    </w:p>
    <w:p w:rsidR="00B509C4" w:rsidRDefault="00B508AB" w:rsidP="00B509C4">
      <w:pPr>
        <w:pStyle w:val="PhDNormal"/>
        <w:ind w:firstLine="0"/>
      </w:pPr>
      <w:r>
        <w:t>After</w:t>
      </w:r>
      <w:r w:rsidR="00D15137">
        <w:t xml:space="preserve"> the</w:t>
      </w:r>
      <w:r>
        <w:t xml:space="preserve"> </w:t>
      </w:r>
      <w:proofErr w:type="spellStart"/>
      <w:r>
        <w:t>deliver</w:t>
      </w:r>
      <w:proofErr w:type="spellEnd"/>
      <w:r w:rsidR="00D15137">
        <w:t xml:space="preserve"> of</w:t>
      </w:r>
      <w:r>
        <w:t xml:space="preserve"> final products, the source code of both mobile application and website will be transferred to our client.</w:t>
      </w:r>
      <w:r w:rsidR="00A42EEF">
        <w:t xml:space="preserve"> </w:t>
      </w:r>
      <w:proofErr w:type="gramStart"/>
      <w:r w:rsidR="00A42EEF">
        <w:t>Furthermore</w:t>
      </w:r>
      <w:proofErr w:type="gramEnd"/>
      <w:r w:rsidR="00A42EEF">
        <w:t xml:space="preserve"> the database and </w:t>
      </w:r>
      <w:r w:rsidR="002653DB">
        <w:t xml:space="preserve">the website </w:t>
      </w:r>
      <w:r w:rsidR="00A42EEF">
        <w:t>server will be deployed as follow:</w:t>
      </w:r>
    </w:p>
    <w:p w:rsidR="00A42EEF" w:rsidRDefault="00A42EEF" w:rsidP="00A42EEF">
      <w:pPr>
        <w:pStyle w:val="PhDNormal"/>
        <w:numPr>
          <w:ilvl w:val="0"/>
          <w:numId w:val="29"/>
        </w:numPr>
        <w:ind w:left="426"/>
      </w:pPr>
      <w:r>
        <w:t xml:space="preserve">Database: </w:t>
      </w:r>
      <w:r w:rsidR="00A54C19">
        <w:t>The Mobile application and website both use Firebase as database to get data related to products (brand, rating), stores and users account. Hence, the database should be well established when the final products are delivered; As a result, Firebase account (including account email, password and username) will be transferred to client. Th</w:t>
      </w:r>
      <w:r w:rsidR="007D3B54">
        <w:t>e project</w:t>
      </w:r>
      <w:r w:rsidR="00A54C19">
        <w:t xml:space="preserve"> team will have no access to the database afterward.</w:t>
      </w:r>
    </w:p>
    <w:p w:rsidR="00AD316D" w:rsidRPr="00CD6766" w:rsidRDefault="002653DB" w:rsidP="00A42EEF">
      <w:pPr>
        <w:pStyle w:val="PhDNormal"/>
        <w:numPr>
          <w:ilvl w:val="0"/>
          <w:numId w:val="29"/>
        </w:numPr>
        <w:ind w:left="426"/>
      </w:pPr>
      <w:r>
        <w:t>Website s</w:t>
      </w:r>
      <w:r w:rsidR="00AD316D">
        <w:t>erver:</w:t>
      </w:r>
      <w:r w:rsidR="007D3B54">
        <w:t xml:space="preserve"> The project team will work with relevant stakeholder to </w:t>
      </w:r>
      <w:r w:rsidR="00EA6D6F">
        <w:t>set up the website server with the domain name given by our client.</w:t>
      </w:r>
      <w:r w:rsidR="009E2E2E">
        <w:t xml:space="preserve"> Upon delivering the final products, project team will have no access to the website server; Client will work directly with the supplier after that day.</w:t>
      </w:r>
    </w:p>
    <w:p w:rsidR="00CD6766" w:rsidRDefault="00CD6766" w:rsidP="00CD6766">
      <w:pPr>
        <w:pStyle w:val="Heading2"/>
      </w:pPr>
      <w:bookmarkStart w:id="15" w:name="_Toc521501777"/>
      <w:r>
        <w:t>Testing</w:t>
      </w:r>
      <w:bookmarkEnd w:id="15"/>
    </w:p>
    <w:p w:rsidR="00CD6766" w:rsidRPr="00CD6766" w:rsidRDefault="007022AC" w:rsidP="00CD6766">
      <w:pPr>
        <w:pStyle w:val="PhDNormal"/>
      </w:pPr>
      <w:r w:rsidRPr="007022AC">
        <w:rPr>
          <w:b/>
        </w:rPr>
        <w:t>SW projects</w:t>
      </w:r>
      <w:r>
        <w:t xml:space="preserve">: </w:t>
      </w:r>
      <w:r w:rsidR="00CD6766" w:rsidRPr="00CD6766">
        <w:t>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software development in your specific project.</w:t>
      </w:r>
    </w:p>
    <w:p w:rsidR="00DE5818" w:rsidRDefault="00DE5818" w:rsidP="00DE5818">
      <w:pPr>
        <w:pStyle w:val="Heading1"/>
      </w:pPr>
      <w:bookmarkStart w:id="16" w:name="_Toc521501778"/>
      <w:r>
        <w:t>Resources</w:t>
      </w:r>
      <w:bookmarkEnd w:id="16"/>
    </w:p>
    <w:p w:rsidR="005B3D51" w:rsidRPr="005B3D51" w:rsidRDefault="005F4307" w:rsidP="005B3D51">
      <w:pPr>
        <w:pStyle w:val="PhDNormal"/>
      </w:pPr>
      <w:r>
        <w:t>Indicate the resources that will be required to complete your projects. Depending on the nature of the project, include sections where appropriate.</w:t>
      </w:r>
    </w:p>
    <w:p w:rsidR="00DE5818" w:rsidRDefault="00DE5818" w:rsidP="00DE5818">
      <w:pPr>
        <w:pStyle w:val="Heading2"/>
      </w:pPr>
      <w:bookmarkStart w:id="17" w:name="_Toc521501779"/>
      <w:r>
        <w:t>Hardware &amp; Software</w:t>
      </w:r>
      <w:bookmarkEnd w:id="17"/>
    </w:p>
    <w:p w:rsidR="00444303" w:rsidRDefault="00444303" w:rsidP="00444303">
      <w:pPr>
        <w:pStyle w:val="ReportNormal"/>
      </w:pPr>
      <w:r w:rsidRPr="00BB76EC">
        <w:rPr>
          <w:b/>
        </w:rPr>
        <w:t xml:space="preserve">SW </w:t>
      </w:r>
      <w:r w:rsidR="00BB76EC" w:rsidRPr="00BB76EC">
        <w:rPr>
          <w:b/>
        </w:rPr>
        <w:t>Projects</w:t>
      </w:r>
      <w:r>
        <w:t xml:space="preserve">: </w:t>
      </w:r>
      <w:r w:rsidRPr="004E1A26">
        <w:t xml:space="preserve">List the hardware that the proposed software will be compatible with and which it will be able to run on. For example: “The software will run on 32bit and 64bit Windows desktop systems from Windows XP to Windows 10.” or “The </w:t>
      </w:r>
      <w:r w:rsidRPr="004E1A26">
        <w:lastRenderedPageBreak/>
        <w:t>software will run on Java which can be implemented in a virtual environment on all major operating systems (Windows, Mac and Linux) on all modern hardware architectures (iPh</w:t>
      </w:r>
      <w:r>
        <w:t xml:space="preserve">ones and Android smartphones).” </w:t>
      </w:r>
      <w:r w:rsidRPr="004E1A26">
        <w:t>List all software technologies that will be used in the development of the proposed software as well as all software that will be integrated with the system, for each one explain why it was chosen.</w:t>
      </w:r>
    </w:p>
    <w:p w:rsidR="005F4307" w:rsidRPr="004E1A26" w:rsidRDefault="005F4307" w:rsidP="00444303">
      <w:pPr>
        <w:pStyle w:val="ReportNormal"/>
      </w:pPr>
      <w:r w:rsidRPr="005F4307">
        <w:rPr>
          <w:b/>
        </w:rPr>
        <w:t>IS</w:t>
      </w:r>
      <w:r w:rsidR="00BB76EC">
        <w:rPr>
          <w:b/>
        </w:rPr>
        <w:t>/Data Science</w:t>
      </w:r>
      <w:r w:rsidRPr="005F4307">
        <w:rPr>
          <w:b/>
        </w:rPr>
        <w:t xml:space="preserve"> Projects</w:t>
      </w:r>
      <w:r>
        <w:t>: List the software tools that will be used in the project.</w:t>
      </w:r>
    </w:p>
    <w:p w:rsidR="00DE5818" w:rsidRDefault="00DE5818" w:rsidP="00DE5818">
      <w:pPr>
        <w:pStyle w:val="Heading2"/>
      </w:pPr>
      <w:bookmarkStart w:id="18" w:name="_Toc521501780"/>
      <w:r>
        <w:t>Materials</w:t>
      </w:r>
      <w:bookmarkEnd w:id="18"/>
    </w:p>
    <w:p w:rsidR="00CD6766" w:rsidRPr="00CD6766" w:rsidRDefault="00BB76EC" w:rsidP="00CD6766">
      <w:pPr>
        <w:pStyle w:val="PhDNormal"/>
      </w:pPr>
      <w:r>
        <w:rPr>
          <w:b/>
        </w:rPr>
        <w:t>SW/IS/</w:t>
      </w:r>
      <w:r w:rsidR="00CD6766" w:rsidRPr="00BB76EC">
        <w:rPr>
          <w:b/>
        </w:rPr>
        <w:t>Data Science</w:t>
      </w:r>
      <w:r w:rsidRPr="00BB76EC">
        <w:rPr>
          <w:b/>
        </w:rPr>
        <w:t xml:space="preserve"> projects</w:t>
      </w:r>
      <w:r w:rsidR="00CD6766">
        <w:t xml:space="preserve">: </w:t>
      </w:r>
      <w:r>
        <w:t>List other</w:t>
      </w:r>
      <w:r w:rsidR="00CD6766" w:rsidRPr="00CD6766">
        <w:t xml:space="preserve"> resources you will need to complete your project</w:t>
      </w:r>
    </w:p>
    <w:p w:rsidR="00DE5818" w:rsidRDefault="00DE5818" w:rsidP="00DE5818">
      <w:pPr>
        <w:pStyle w:val="Heading2"/>
      </w:pPr>
      <w:bookmarkStart w:id="19" w:name="_Toc521501781"/>
      <w:r>
        <w:t>Roles &amp; Responsibilities</w:t>
      </w:r>
      <w:bookmarkEnd w:id="19"/>
    </w:p>
    <w:p w:rsidR="00444303" w:rsidRPr="0003332F" w:rsidRDefault="00444303" w:rsidP="00444303">
      <w:pPr>
        <w:pStyle w:val="ReportNormal"/>
      </w:pPr>
      <w:r>
        <w:t>In this section, the detail of responsibilities of each member of the team should be defined, such as who did what? Each member can have more than one role, depending on the nature of the project.</w:t>
      </w:r>
    </w:p>
    <w:p w:rsidR="00DE5818" w:rsidRDefault="00DE5818" w:rsidP="00DE5818">
      <w:pPr>
        <w:pStyle w:val="Heading1"/>
      </w:pPr>
      <w:bookmarkStart w:id="20" w:name="_Toc521501782"/>
      <w:r>
        <w:t>Expected Outcomes</w:t>
      </w:r>
      <w:bookmarkEnd w:id="20"/>
    </w:p>
    <w:p w:rsidR="005F4307" w:rsidRDefault="005F4307" w:rsidP="005F4307">
      <w:pPr>
        <w:pStyle w:val="Heading2"/>
      </w:pPr>
      <w:r>
        <w:t>Project Deliverables</w:t>
      </w:r>
    </w:p>
    <w:p w:rsidR="00E21F6D" w:rsidRDefault="006E11E0" w:rsidP="006E11E0">
      <w:pPr>
        <w:pStyle w:val="PhDNormal"/>
        <w:ind w:firstLine="0"/>
      </w:pPr>
      <w:r>
        <w:t>Product-related deliverables:</w:t>
      </w:r>
    </w:p>
    <w:p w:rsidR="006E11E0" w:rsidRDefault="00120423" w:rsidP="006E11E0">
      <w:pPr>
        <w:pStyle w:val="PhDNormal"/>
        <w:numPr>
          <w:ilvl w:val="0"/>
          <w:numId w:val="29"/>
        </w:numPr>
        <w:ind w:left="426" w:hanging="426"/>
      </w:pPr>
      <w:r>
        <w:t>A mobile application</w:t>
      </w:r>
    </w:p>
    <w:p w:rsidR="00120423" w:rsidRDefault="00120423" w:rsidP="006E11E0">
      <w:pPr>
        <w:pStyle w:val="PhDNormal"/>
        <w:numPr>
          <w:ilvl w:val="0"/>
          <w:numId w:val="29"/>
        </w:numPr>
        <w:ind w:left="426" w:hanging="426"/>
      </w:pPr>
      <w:r>
        <w:t>A website application</w:t>
      </w:r>
    </w:p>
    <w:p w:rsidR="00120423" w:rsidRDefault="00771779" w:rsidP="006E11E0">
      <w:pPr>
        <w:pStyle w:val="PhDNormal"/>
        <w:numPr>
          <w:ilvl w:val="0"/>
          <w:numId w:val="29"/>
        </w:numPr>
        <w:ind w:left="426" w:hanging="426"/>
      </w:pPr>
      <w:r>
        <w:t>Instruction manual</w:t>
      </w:r>
    </w:p>
    <w:p w:rsidR="00771779" w:rsidRPr="00E21F6D" w:rsidRDefault="00771779" w:rsidP="006E11E0">
      <w:pPr>
        <w:pStyle w:val="PhDNormal"/>
        <w:numPr>
          <w:ilvl w:val="0"/>
          <w:numId w:val="29"/>
        </w:numPr>
        <w:ind w:left="426" w:hanging="426"/>
      </w:pPr>
      <w:r>
        <w:t>Documentation of the system</w:t>
      </w:r>
    </w:p>
    <w:p w:rsidR="00DE5818" w:rsidRDefault="00DE5818" w:rsidP="00DE5818">
      <w:pPr>
        <w:pStyle w:val="Heading2"/>
      </w:pPr>
      <w:bookmarkStart w:id="21" w:name="_Toc521501784"/>
      <w:r>
        <w:t>Implications</w:t>
      </w:r>
      <w:bookmarkEnd w:id="21"/>
    </w:p>
    <w:p w:rsidR="00F776E1" w:rsidRPr="00F776E1" w:rsidRDefault="007156C4" w:rsidP="008E33E8">
      <w:pPr>
        <w:pStyle w:val="PhDNormal"/>
        <w:ind w:firstLine="0"/>
      </w:pPr>
      <w:r>
        <w:t>The output of this project is expected to support our client in researching about the connection between animal welfare</w:t>
      </w:r>
      <w:r w:rsidR="00DD0618">
        <w:t xml:space="preserve">, consumers’ demographics and shopping preferences. </w:t>
      </w:r>
      <w:r w:rsidR="00272C15">
        <w:t>Furthermore, the deliverables of this project also contribute in improving transparency regarding the living conditions of animals and help provide more information about their living condition to consumers.</w:t>
      </w:r>
      <w:r>
        <w:t xml:space="preserve"> </w:t>
      </w:r>
    </w:p>
    <w:p w:rsidR="00466CF2" w:rsidRDefault="00466CF2" w:rsidP="00466CF2">
      <w:pPr>
        <w:pStyle w:val="Heading1"/>
      </w:pPr>
      <w:bookmarkStart w:id="22" w:name="_Toc521501785"/>
      <w:r>
        <w:lastRenderedPageBreak/>
        <w:t>Milestones / Schedule</w:t>
      </w:r>
      <w:bookmarkEnd w:id="22"/>
    </w:p>
    <w:p w:rsidR="00F854DD" w:rsidRPr="004E1A26" w:rsidRDefault="00466E9B" w:rsidP="00F854DD">
      <w:pPr>
        <w:pStyle w:val="ReportNormal"/>
      </w:pPr>
      <w:r w:rsidRPr="00F854DD">
        <w:rPr>
          <w:b/>
        </w:rPr>
        <w:t>Data Science</w:t>
      </w:r>
      <w:r w:rsidR="00F854DD" w:rsidRPr="00F854DD">
        <w:rPr>
          <w:b/>
        </w:rPr>
        <w:t xml:space="preserve"> projects</w:t>
      </w:r>
      <w:r>
        <w:t xml:space="preserve">: </w:t>
      </w:r>
      <w:r>
        <w:rPr>
          <w:szCs w:val="24"/>
        </w:rPr>
        <w:t>List the expected milestones. There should be sufficient detail to be able to measure progress and completion.</w:t>
      </w:r>
      <w:r w:rsidR="00F854DD" w:rsidRPr="00F854DD">
        <w:t xml:space="preserve"> </w:t>
      </w:r>
      <w:r w:rsidR="00F854DD" w:rsidRPr="00FC26C3">
        <w:t>Describe the planned timeline for the work you intend to do. A Gantt chart is ideal for illustrating the plan and where the milestones fit in.</w:t>
      </w:r>
    </w:p>
    <w:p w:rsidR="00466E9B" w:rsidRDefault="00466E9B" w:rsidP="00466E9B">
      <w:pPr>
        <w:pStyle w:val="PhDNormal"/>
        <w:rPr>
          <w:szCs w:val="24"/>
        </w:rPr>
      </w:pPr>
      <w:r w:rsidRPr="00F854DD">
        <w:rPr>
          <w:b/>
          <w:szCs w:val="24"/>
        </w:rPr>
        <w:t>IS</w:t>
      </w:r>
      <w:r w:rsidR="00F854DD" w:rsidRPr="00F854DD">
        <w:rPr>
          <w:b/>
          <w:szCs w:val="24"/>
        </w:rPr>
        <w:t xml:space="preserve"> projects</w:t>
      </w:r>
      <w:r>
        <w:rPr>
          <w:szCs w:val="24"/>
        </w:rPr>
        <w:t>:</w:t>
      </w:r>
      <w:r w:rsidRPr="00466E9B">
        <w:t xml:space="preserve"> </w:t>
      </w:r>
      <w:r w:rsidRPr="00466E9B">
        <w:rPr>
          <w:szCs w:val="24"/>
        </w:rPr>
        <w:t>Within the allocated time, the detail of how the project will be running should be described in detail in this section.  A Gantt Chart might be used to show and illustrate the milestone of your project.</w:t>
      </w:r>
    </w:p>
    <w:p w:rsidR="00F854DD" w:rsidRDefault="00466CF2" w:rsidP="00F854DD">
      <w:pPr>
        <w:pStyle w:val="PhDNormal"/>
      </w:pPr>
      <w:r w:rsidRPr="00F854DD">
        <w:rPr>
          <w:b/>
        </w:rPr>
        <w:t xml:space="preserve">SW </w:t>
      </w:r>
      <w:r w:rsidR="00F854DD" w:rsidRPr="00F854DD">
        <w:rPr>
          <w:b/>
        </w:rPr>
        <w:t>Development projects</w:t>
      </w:r>
      <w:r>
        <w:t xml:space="preserve">: Describe the planned timeline for the work you intend to do. </w:t>
      </w:r>
      <w:r w:rsidR="00F854DD">
        <w:t>You can follow the common stages mentioned below as a guide to list the tasks required.</w:t>
      </w:r>
    </w:p>
    <w:p w:rsidR="00466CF2" w:rsidRDefault="00466CF2" w:rsidP="00466E9B">
      <w:pPr>
        <w:pStyle w:val="NumberedList"/>
        <w:numPr>
          <w:ilvl w:val="0"/>
          <w:numId w:val="26"/>
        </w:numPr>
      </w:pPr>
      <w:r>
        <w:t>Analysis</w:t>
      </w:r>
    </w:p>
    <w:p w:rsidR="00466CF2" w:rsidRDefault="00466CF2" w:rsidP="00466E9B">
      <w:pPr>
        <w:pStyle w:val="NumberedList"/>
        <w:numPr>
          <w:ilvl w:val="0"/>
          <w:numId w:val="26"/>
        </w:numPr>
      </w:pPr>
      <w:r>
        <w:t>Development</w:t>
      </w:r>
    </w:p>
    <w:p w:rsidR="00466CF2" w:rsidRDefault="00466CF2" w:rsidP="00466E9B">
      <w:pPr>
        <w:pStyle w:val="NumberedList"/>
        <w:numPr>
          <w:ilvl w:val="0"/>
          <w:numId w:val="26"/>
        </w:numPr>
      </w:pPr>
      <w:r>
        <w:t>Testing</w:t>
      </w:r>
    </w:p>
    <w:p w:rsidR="00466CF2" w:rsidRDefault="00466CF2" w:rsidP="00466E9B">
      <w:pPr>
        <w:pStyle w:val="NumberedList"/>
        <w:numPr>
          <w:ilvl w:val="0"/>
          <w:numId w:val="26"/>
        </w:numPr>
      </w:pPr>
      <w:r>
        <w:t>Deployment</w:t>
      </w:r>
    </w:p>
    <w:p w:rsidR="00466CF2" w:rsidRDefault="00466CF2" w:rsidP="00466E9B">
      <w:pPr>
        <w:pStyle w:val="NumberedList"/>
        <w:numPr>
          <w:ilvl w:val="0"/>
          <w:numId w:val="26"/>
        </w:numPr>
      </w:pPr>
      <w:r>
        <w:t>Training and documentation</w:t>
      </w:r>
    </w:p>
    <w:p w:rsidR="00466CF2" w:rsidRDefault="00466CF2" w:rsidP="00466CF2">
      <w:pPr>
        <w:pStyle w:val="NumberedList"/>
      </w:pPr>
    </w:p>
    <w:p w:rsidR="00466E9B" w:rsidRPr="00466E9B" w:rsidRDefault="00466E9B" w:rsidP="00466E9B">
      <w:pPr>
        <w:pStyle w:val="PhDNormal"/>
      </w:pPr>
      <w:r>
        <w:t xml:space="preserve">You can use the example below of a project plan or create your own Gantt chart </w:t>
      </w:r>
      <w:r w:rsidR="00F854DD">
        <w:t>to</w:t>
      </w:r>
      <w:r>
        <w:t xml:space="preserve"> detail the breakdown of tasks.</w:t>
      </w:r>
    </w:p>
    <w:tbl>
      <w:tblPr>
        <w:tblStyle w:val="TableGrid"/>
        <w:tblW w:w="0" w:type="auto"/>
        <w:tblLook w:val="04A0" w:firstRow="1" w:lastRow="0" w:firstColumn="1" w:lastColumn="0" w:noHBand="0" w:noVBand="1"/>
      </w:tblPr>
      <w:tblGrid>
        <w:gridCol w:w="2296"/>
        <w:gridCol w:w="2598"/>
        <w:gridCol w:w="2098"/>
        <w:gridCol w:w="1219"/>
      </w:tblGrid>
      <w:tr w:rsidR="00466CF2" w:rsidRPr="005736A9" w:rsidTr="00C01106">
        <w:tc>
          <w:tcPr>
            <w:tcW w:w="1413" w:type="dxa"/>
            <w:shd w:val="clear" w:color="auto" w:fill="FDE9D9" w:themeFill="accent6" w:themeFillTint="33"/>
          </w:tcPr>
          <w:p w:rsidR="00466CF2" w:rsidRPr="00444303" w:rsidRDefault="00466CF2" w:rsidP="00C01106">
            <w:pPr>
              <w:pStyle w:val="NumberedList"/>
              <w:numPr>
                <w:ilvl w:val="0"/>
                <w:numId w:val="24"/>
              </w:numPr>
              <w:rPr>
                <w:b/>
              </w:rPr>
            </w:pPr>
            <w:r w:rsidRPr="00444303">
              <w:rPr>
                <w:b/>
              </w:rPr>
              <w:t>Milestone</w:t>
            </w:r>
          </w:p>
        </w:tc>
        <w:tc>
          <w:tcPr>
            <w:tcW w:w="2977" w:type="dxa"/>
            <w:shd w:val="clear" w:color="auto" w:fill="FDE9D9" w:themeFill="accent6" w:themeFillTint="33"/>
          </w:tcPr>
          <w:p w:rsidR="00466CF2" w:rsidRPr="005736A9" w:rsidRDefault="00466CF2" w:rsidP="00C01106">
            <w:pPr>
              <w:pStyle w:val="ReportNormal"/>
              <w:spacing w:after="0" w:line="240" w:lineRule="auto"/>
              <w:ind w:firstLine="0"/>
              <w:rPr>
                <w:b/>
              </w:rPr>
            </w:pPr>
            <w:r w:rsidRPr="005736A9">
              <w:rPr>
                <w:b/>
              </w:rPr>
              <w:t>Tasks</w:t>
            </w:r>
          </w:p>
        </w:tc>
        <w:tc>
          <w:tcPr>
            <w:tcW w:w="2409" w:type="dxa"/>
            <w:shd w:val="clear" w:color="auto" w:fill="FDE9D9" w:themeFill="accent6" w:themeFillTint="33"/>
          </w:tcPr>
          <w:p w:rsidR="00466CF2" w:rsidRPr="005736A9" w:rsidRDefault="00466CF2" w:rsidP="00C01106">
            <w:pPr>
              <w:pStyle w:val="ReportNormal"/>
              <w:spacing w:after="0" w:line="240" w:lineRule="auto"/>
              <w:ind w:firstLine="0"/>
              <w:rPr>
                <w:b/>
              </w:rPr>
            </w:pPr>
            <w:r w:rsidRPr="005736A9">
              <w:rPr>
                <w:b/>
              </w:rPr>
              <w:t>Reporting</w:t>
            </w:r>
          </w:p>
        </w:tc>
        <w:tc>
          <w:tcPr>
            <w:tcW w:w="1412" w:type="dxa"/>
            <w:shd w:val="clear" w:color="auto" w:fill="FDE9D9" w:themeFill="accent6" w:themeFillTint="33"/>
          </w:tcPr>
          <w:p w:rsidR="00466CF2" w:rsidRPr="005736A9" w:rsidRDefault="00466CF2" w:rsidP="00C01106">
            <w:pPr>
              <w:pStyle w:val="ReportNormal"/>
              <w:spacing w:after="0" w:line="240" w:lineRule="auto"/>
              <w:ind w:firstLine="0"/>
              <w:rPr>
                <w:b/>
              </w:rPr>
            </w:pPr>
            <w:r w:rsidRPr="005736A9">
              <w:rPr>
                <w:b/>
              </w:rPr>
              <w:t>Date</w:t>
            </w:r>
          </w:p>
        </w:tc>
      </w:tr>
      <w:tr w:rsidR="00466CF2" w:rsidTr="00C01106">
        <w:tc>
          <w:tcPr>
            <w:tcW w:w="1413" w:type="dxa"/>
          </w:tcPr>
          <w:p w:rsidR="00466CF2" w:rsidRDefault="00466CF2" w:rsidP="00C01106">
            <w:pPr>
              <w:pStyle w:val="ReportNormal"/>
              <w:ind w:firstLine="0"/>
            </w:pPr>
            <w:r w:rsidRPr="00F0053B">
              <w:rPr>
                <w:sz w:val="22"/>
              </w:rPr>
              <w:t>Week-1</w:t>
            </w:r>
          </w:p>
        </w:tc>
        <w:tc>
          <w:tcPr>
            <w:tcW w:w="2977" w:type="dxa"/>
          </w:tcPr>
          <w:p w:rsidR="00466CF2" w:rsidRPr="005736A9" w:rsidRDefault="00466CF2" w:rsidP="00C01106">
            <w:pPr>
              <w:rPr>
                <w:sz w:val="22"/>
                <w:szCs w:val="22"/>
              </w:rPr>
            </w:pPr>
            <w:r w:rsidRPr="00F0053B">
              <w:rPr>
                <w:color w:val="000000"/>
                <w:sz w:val="22"/>
                <w:szCs w:val="22"/>
                <w:shd w:val="clear" w:color="auto" w:fill="FFFFFF"/>
              </w:rPr>
              <w:t>Analysis and design stage, gather data and create system mockup</w:t>
            </w:r>
          </w:p>
        </w:tc>
        <w:tc>
          <w:tcPr>
            <w:tcW w:w="2409" w:type="dxa"/>
          </w:tcPr>
          <w:p w:rsidR="00466CF2" w:rsidRDefault="00466CF2" w:rsidP="00C01106">
            <w:pPr>
              <w:pStyle w:val="ReportNormal"/>
              <w:spacing w:after="0" w:line="240" w:lineRule="auto"/>
              <w:ind w:firstLine="0"/>
              <w:jc w:val="left"/>
            </w:pPr>
            <w:r w:rsidRPr="00F0053B">
              <w:rPr>
                <w:sz w:val="22"/>
              </w:rPr>
              <w:t>Client meeting to review the project</w:t>
            </w:r>
          </w:p>
        </w:tc>
        <w:tc>
          <w:tcPr>
            <w:tcW w:w="1412" w:type="dxa"/>
          </w:tcPr>
          <w:p w:rsidR="00466CF2" w:rsidRDefault="00466CF2" w:rsidP="00C01106">
            <w:pPr>
              <w:pStyle w:val="ReportNormal"/>
              <w:ind w:firstLine="0"/>
            </w:pPr>
            <w:r w:rsidRPr="00F0053B">
              <w:rPr>
                <w:sz w:val="22"/>
              </w:rPr>
              <w:t>11-03-2018</w:t>
            </w:r>
          </w:p>
        </w:tc>
      </w:tr>
      <w:tr w:rsidR="00466CF2" w:rsidTr="00C01106">
        <w:tc>
          <w:tcPr>
            <w:tcW w:w="1413" w:type="dxa"/>
          </w:tcPr>
          <w:p w:rsidR="00466CF2" w:rsidRPr="00F0053B" w:rsidRDefault="00466CF2" w:rsidP="00C01106">
            <w:pPr>
              <w:jc w:val="both"/>
              <w:rPr>
                <w:sz w:val="22"/>
                <w:szCs w:val="22"/>
              </w:rPr>
            </w:pPr>
            <w:r w:rsidRPr="00F0053B">
              <w:rPr>
                <w:sz w:val="22"/>
                <w:szCs w:val="22"/>
              </w:rPr>
              <w:t>Week-2</w:t>
            </w:r>
          </w:p>
        </w:tc>
        <w:tc>
          <w:tcPr>
            <w:tcW w:w="2977" w:type="dxa"/>
          </w:tcPr>
          <w:p w:rsidR="00466CF2" w:rsidRPr="00F0053B" w:rsidRDefault="00466CF2" w:rsidP="00C01106">
            <w:pPr>
              <w:rPr>
                <w:sz w:val="22"/>
                <w:szCs w:val="22"/>
              </w:rPr>
            </w:pPr>
            <w:r w:rsidRPr="00F0053B">
              <w:rPr>
                <w:sz w:val="22"/>
                <w:szCs w:val="22"/>
              </w:rPr>
              <w:t>Architecture design</w:t>
            </w:r>
          </w:p>
        </w:tc>
        <w:tc>
          <w:tcPr>
            <w:tcW w:w="2409" w:type="dxa"/>
          </w:tcPr>
          <w:p w:rsidR="00466CF2" w:rsidRPr="00F0053B" w:rsidRDefault="00466CF2" w:rsidP="00C01106">
            <w:pPr>
              <w:rPr>
                <w:sz w:val="22"/>
                <w:szCs w:val="22"/>
              </w:rPr>
            </w:pPr>
            <w:r w:rsidRPr="00F0053B">
              <w:rPr>
                <w:sz w:val="22"/>
                <w:szCs w:val="22"/>
              </w:rPr>
              <w:t>Client meeting to review the work plan</w:t>
            </w:r>
          </w:p>
        </w:tc>
        <w:tc>
          <w:tcPr>
            <w:tcW w:w="1412" w:type="dxa"/>
          </w:tcPr>
          <w:p w:rsidR="00466CF2" w:rsidRPr="00F0053B" w:rsidRDefault="00466CF2" w:rsidP="00C01106">
            <w:pPr>
              <w:rPr>
                <w:sz w:val="22"/>
                <w:szCs w:val="22"/>
              </w:rPr>
            </w:pPr>
            <w:r w:rsidRPr="00F0053B">
              <w:rPr>
                <w:sz w:val="22"/>
                <w:szCs w:val="22"/>
              </w:rPr>
              <w:t>……</w:t>
            </w:r>
          </w:p>
        </w:tc>
      </w:tr>
      <w:tr w:rsidR="00466CF2" w:rsidTr="00C01106">
        <w:tc>
          <w:tcPr>
            <w:tcW w:w="1413" w:type="dxa"/>
          </w:tcPr>
          <w:p w:rsidR="00466CF2" w:rsidRPr="00F0053B" w:rsidRDefault="00466CF2" w:rsidP="00C01106">
            <w:pPr>
              <w:jc w:val="both"/>
              <w:rPr>
                <w:sz w:val="22"/>
                <w:szCs w:val="22"/>
              </w:rPr>
            </w:pPr>
            <w:r w:rsidRPr="00F0053B">
              <w:rPr>
                <w:sz w:val="22"/>
                <w:szCs w:val="22"/>
              </w:rPr>
              <w:t>Week-3</w:t>
            </w:r>
          </w:p>
        </w:tc>
        <w:tc>
          <w:tcPr>
            <w:tcW w:w="2977" w:type="dxa"/>
          </w:tcPr>
          <w:p w:rsidR="00466CF2" w:rsidRPr="00F0053B" w:rsidRDefault="00466CF2" w:rsidP="00C01106">
            <w:pPr>
              <w:rPr>
                <w:sz w:val="22"/>
                <w:szCs w:val="22"/>
              </w:rPr>
            </w:pPr>
            <w:r w:rsidRPr="00F0053B">
              <w:rPr>
                <w:sz w:val="22"/>
                <w:szCs w:val="22"/>
              </w:rPr>
              <w:t>Design work plan</w:t>
            </w:r>
          </w:p>
        </w:tc>
        <w:tc>
          <w:tcPr>
            <w:tcW w:w="2409" w:type="dxa"/>
          </w:tcPr>
          <w:p w:rsidR="00466CF2" w:rsidRPr="00F0053B" w:rsidRDefault="00466CF2" w:rsidP="00C01106">
            <w:pPr>
              <w:rPr>
                <w:sz w:val="22"/>
                <w:szCs w:val="22"/>
              </w:rPr>
            </w:pPr>
            <w:r w:rsidRPr="00F0053B">
              <w:rPr>
                <w:sz w:val="22"/>
                <w:szCs w:val="22"/>
              </w:rPr>
              <w:t>None</w:t>
            </w:r>
          </w:p>
        </w:tc>
        <w:tc>
          <w:tcPr>
            <w:tcW w:w="1412" w:type="dxa"/>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Week-4</w:t>
            </w:r>
          </w:p>
        </w:tc>
        <w:tc>
          <w:tcPr>
            <w:tcW w:w="2977" w:type="dxa"/>
          </w:tcPr>
          <w:p w:rsidR="00466CF2" w:rsidRPr="00F0053B" w:rsidRDefault="00466CF2" w:rsidP="00C01106">
            <w:pPr>
              <w:rPr>
                <w:sz w:val="22"/>
                <w:szCs w:val="22"/>
              </w:rPr>
            </w:pPr>
            <w:r w:rsidRPr="00F0053B">
              <w:rPr>
                <w:sz w:val="22"/>
                <w:szCs w:val="22"/>
              </w:rPr>
              <w:t>Create database</w:t>
            </w:r>
          </w:p>
        </w:tc>
        <w:tc>
          <w:tcPr>
            <w:tcW w:w="2409" w:type="dxa"/>
          </w:tcPr>
          <w:p w:rsidR="00466CF2" w:rsidRPr="00F0053B" w:rsidRDefault="00466CF2" w:rsidP="00C01106">
            <w:pPr>
              <w:rPr>
                <w:sz w:val="22"/>
                <w:szCs w:val="22"/>
              </w:rPr>
            </w:pPr>
            <w:r w:rsidRPr="00F0053B">
              <w:rPr>
                <w:sz w:val="22"/>
                <w:szCs w:val="22"/>
              </w:rPr>
              <w:t>None</w:t>
            </w:r>
          </w:p>
        </w:tc>
        <w:tc>
          <w:tcPr>
            <w:tcW w:w="1412" w:type="dxa"/>
          </w:tcPr>
          <w:p w:rsidR="00466CF2" w:rsidRPr="00F0053B" w:rsidRDefault="00466CF2" w:rsidP="00C01106">
            <w:pPr>
              <w:rPr>
                <w:sz w:val="22"/>
                <w:szCs w:val="22"/>
              </w:rPr>
            </w:pPr>
          </w:p>
        </w:tc>
      </w:tr>
      <w:tr w:rsidR="00466CF2" w:rsidTr="00C01106">
        <w:tc>
          <w:tcPr>
            <w:tcW w:w="1413" w:type="dxa"/>
            <w:shd w:val="clear" w:color="auto" w:fill="F2DBDB" w:themeFill="accent2" w:themeFillTint="33"/>
          </w:tcPr>
          <w:p w:rsidR="00466CF2" w:rsidRPr="00F0053B" w:rsidRDefault="00466CF2" w:rsidP="00C01106">
            <w:pPr>
              <w:jc w:val="both"/>
              <w:rPr>
                <w:sz w:val="22"/>
                <w:szCs w:val="22"/>
              </w:rPr>
            </w:pPr>
            <w:r w:rsidRPr="00F0053B">
              <w:rPr>
                <w:sz w:val="22"/>
                <w:szCs w:val="22"/>
              </w:rPr>
              <w:t>Week-5</w:t>
            </w:r>
          </w:p>
        </w:tc>
        <w:tc>
          <w:tcPr>
            <w:tcW w:w="2977" w:type="dxa"/>
            <w:shd w:val="clear" w:color="auto" w:fill="F2DBDB" w:themeFill="accent2" w:themeFillTint="33"/>
          </w:tcPr>
          <w:p w:rsidR="00466CF2" w:rsidRPr="00F0053B" w:rsidRDefault="00466CF2" w:rsidP="00C01106">
            <w:pPr>
              <w:rPr>
                <w:sz w:val="22"/>
                <w:szCs w:val="22"/>
              </w:rPr>
            </w:pPr>
            <w:r w:rsidRPr="00F0053B">
              <w:rPr>
                <w:sz w:val="22"/>
                <w:szCs w:val="22"/>
              </w:rPr>
              <w:t>Proposal Report Due</w:t>
            </w:r>
          </w:p>
        </w:tc>
        <w:tc>
          <w:tcPr>
            <w:tcW w:w="2409" w:type="dxa"/>
            <w:shd w:val="clear" w:color="auto" w:fill="F2DBDB" w:themeFill="accent2" w:themeFillTint="33"/>
          </w:tcPr>
          <w:p w:rsidR="00466CF2" w:rsidRPr="00F0053B" w:rsidRDefault="00466CF2" w:rsidP="00C01106">
            <w:pPr>
              <w:rPr>
                <w:sz w:val="22"/>
                <w:szCs w:val="22"/>
              </w:rPr>
            </w:pPr>
          </w:p>
        </w:tc>
        <w:tc>
          <w:tcPr>
            <w:tcW w:w="1412" w:type="dxa"/>
            <w:shd w:val="clear" w:color="auto" w:fill="F2DBDB" w:themeFill="accent2" w:themeFillTint="33"/>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Week-6</w:t>
            </w:r>
          </w:p>
        </w:tc>
        <w:tc>
          <w:tcPr>
            <w:tcW w:w="2977" w:type="dxa"/>
          </w:tcPr>
          <w:p w:rsidR="00466CF2" w:rsidRPr="00F0053B" w:rsidRDefault="00466CF2" w:rsidP="00C01106">
            <w:pPr>
              <w:rPr>
                <w:sz w:val="22"/>
                <w:szCs w:val="22"/>
              </w:rPr>
            </w:pPr>
            <w:r w:rsidRPr="00F0053B">
              <w:rPr>
                <w:sz w:val="22"/>
                <w:szCs w:val="22"/>
              </w:rPr>
              <w:t>Create GUI</w:t>
            </w:r>
          </w:p>
        </w:tc>
        <w:tc>
          <w:tcPr>
            <w:tcW w:w="2409" w:type="dxa"/>
          </w:tcPr>
          <w:p w:rsidR="00466CF2" w:rsidRPr="00F0053B" w:rsidRDefault="00466CF2" w:rsidP="00C01106">
            <w:pPr>
              <w:rPr>
                <w:sz w:val="22"/>
                <w:szCs w:val="22"/>
              </w:rPr>
            </w:pPr>
            <w:r w:rsidRPr="00F0053B">
              <w:rPr>
                <w:sz w:val="22"/>
                <w:szCs w:val="22"/>
              </w:rPr>
              <w:t>Client meeting to review GUI</w:t>
            </w:r>
          </w:p>
        </w:tc>
        <w:tc>
          <w:tcPr>
            <w:tcW w:w="1412" w:type="dxa"/>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Week-7</w:t>
            </w:r>
          </w:p>
        </w:tc>
        <w:tc>
          <w:tcPr>
            <w:tcW w:w="2977" w:type="dxa"/>
          </w:tcPr>
          <w:p w:rsidR="00466CF2" w:rsidRPr="00F0053B" w:rsidRDefault="00466CF2" w:rsidP="00C01106">
            <w:pPr>
              <w:rPr>
                <w:sz w:val="22"/>
                <w:szCs w:val="22"/>
              </w:rPr>
            </w:pPr>
            <w:r w:rsidRPr="00F0053B">
              <w:rPr>
                <w:sz w:val="22"/>
                <w:szCs w:val="22"/>
              </w:rPr>
              <w:t>Integration with iPhone environment</w:t>
            </w:r>
          </w:p>
        </w:tc>
        <w:tc>
          <w:tcPr>
            <w:tcW w:w="2409" w:type="dxa"/>
          </w:tcPr>
          <w:p w:rsidR="00466CF2" w:rsidRPr="00F0053B" w:rsidRDefault="00466CF2" w:rsidP="00C01106">
            <w:pPr>
              <w:rPr>
                <w:sz w:val="22"/>
                <w:szCs w:val="22"/>
              </w:rPr>
            </w:pPr>
            <w:r w:rsidRPr="00F0053B">
              <w:rPr>
                <w:sz w:val="22"/>
                <w:szCs w:val="22"/>
              </w:rPr>
              <w:t>None</w:t>
            </w:r>
          </w:p>
        </w:tc>
        <w:tc>
          <w:tcPr>
            <w:tcW w:w="1412" w:type="dxa"/>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Week-8</w:t>
            </w:r>
          </w:p>
        </w:tc>
        <w:tc>
          <w:tcPr>
            <w:tcW w:w="2977" w:type="dxa"/>
          </w:tcPr>
          <w:p w:rsidR="00466CF2" w:rsidRPr="00F0053B" w:rsidRDefault="00466CF2" w:rsidP="00C01106">
            <w:pPr>
              <w:rPr>
                <w:sz w:val="22"/>
                <w:szCs w:val="22"/>
              </w:rPr>
            </w:pPr>
            <w:r w:rsidRPr="00F0053B">
              <w:rPr>
                <w:sz w:val="22"/>
                <w:szCs w:val="22"/>
              </w:rPr>
              <w:t>Testing</w:t>
            </w:r>
          </w:p>
        </w:tc>
        <w:tc>
          <w:tcPr>
            <w:tcW w:w="2409" w:type="dxa"/>
          </w:tcPr>
          <w:p w:rsidR="00466CF2" w:rsidRPr="00F0053B" w:rsidRDefault="00466CF2" w:rsidP="00C01106">
            <w:pPr>
              <w:rPr>
                <w:sz w:val="22"/>
                <w:szCs w:val="22"/>
              </w:rPr>
            </w:pPr>
            <w:r w:rsidRPr="00F0053B">
              <w:rPr>
                <w:sz w:val="22"/>
                <w:szCs w:val="22"/>
              </w:rPr>
              <w:t>None</w:t>
            </w:r>
          </w:p>
        </w:tc>
        <w:tc>
          <w:tcPr>
            <w:tcW w:w="1412" w:type="dxa"/>
          </w:tcPr>
          <w:p w:rsidR="00466CF2" w:rsidRPr="00F0053B" w:rsidRDefault="00466CF2" w:rsidP="00C01106">
            <w:pPr>
              <w:rPr>
                <w:sz w:val="22"/>
                <w:szCs w:val="22"/>
              </w:rPr>
            </w:pPr>
          </w:p>
        </w:tc>
      </w:tr>
      <w:tr w:rsidR="00466CF2" w:rsidTr="00C01106">
        <w:tc>
          <w:tcPr>
            <w:tcW w:w="1413" w:type="dxa"/>
            <w:shd w:val="clear" w:color="auto" w:fill="F2DBDB" w:themeFill="accent2" w:themeFillTint="33"/>
          </w:tcPr>
          <w:p w:rsidR="00466CF2" w:rsidRPr="00F0053B" w:rsidRDefault="00466CF2" w:rsidP="00C01106">
            <w:pPr>
              <w:jc w:val="both"/>
              <w:rPr>
                <w:sz w:val="22"/>
                <w:szCs w:val="22"/>
              </w:rPr>
            </w:pPr>
            <w:r w:rsidRPr="00F0053B">
              <w:rPr>
                <w:sz w:val="22"/>
                <w:szCs w:val="22"/>
              </w:rPr>
              <w:t>Week-9</w:t>
            </w:r>
          </w:p>
        </w:tc>
        <w:tc>
          <w:tcPr>
            <w:tcW w:w="2977" w:type="dxa"/>
            <w:shd w:val="clear" w:color="auto" w:fill="F2DBDB" w:themeFill="accent2" w:themeFillTint="33"/>
          </w:tcPr>
          <w:p w:rsidR="00466CF2" w:rsidRPr="00F0053B" w:rsidRDefault="00466CF2" w:rsidP="00C01106">
            <w:pPr>
              <w:rPr>
                <w:sz w:val="22"/>
                <w:szCs w:val="22"/>
              </w:rPr>
            </w:pPr>
            <w:r w:rsidRPr="00F0053B">
              <w:rPr>
                <w:sz w:val="22"/>
                <w:szCs w:val="22"/>
              </w:rPr>
              <w:t>Progress Report Due</w:t>
            </w:r>
          </w:p>
        </w:tc>
        <w:tc>
          <w:tcPr>
            <w:tcW w:w="2409" w:type="dxa"/>
            <w:shd w:val="clear" w:color="auto" w:fill="F2DBDB" w:themeFill="accent2" w:themeFillTint="33"/>
          </w:tcPr>
          <w:p w:rsidR="00466CF2" w:rsidRPr="00F0053B" w:rsidRDefault="00466CF2" w:rsidP="00C01106">
            <w:pPr>
              <w:rPr>
                <w:sz w:val="22"/>
                <w:szCs w:val="22"/>
              </w:rPr>
            </w:pPr>
          </w:p>
        </w:tc>
        <w:tc>
          <w:tcPr>
            <w:tcW w:w="1412" w:type="dxa"/>
            <w:shd w:val="clear" w:color="auto" w:fill="F2DBDB" w:themeFill="accent2" w:themeFillTint="33"/>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Week-10</w:t>
            </w:r>
          </w:p>
        </w:tc>
        <w:tc>
          <w:tcPr>
            <w:tcW w:w="2977" w:type="dxa"/>
          </w:tcPr>
          <w:p w:rsidR="00466CF2" w:rsidRPr="00F0053B" w:rsidRDefault="00466CF2" w:rsidP="00C01106">
            <w:pPr>
              <w:rPr>
                <w:sz w:val="22"/>
                <w:szCs w:val="22"/>
              </w:rPr>
            </w:pPr>
            <w:r w:rsidRPr="00F0053B">
              <w:rPr>
                <w:sz w:val="22"/>
                <w:szCs w:val="22"/>
              </w:rPr>
              <w:t>Deployment</w:t>
            </w:r>
          </w:p>
        </w:tc>
        <w:tc>
          <w:tcPr>
            <w:tcW w:w="2409" w:type="dxa"/>
          </w:tcPr>
          <w:p w:rsidR="00466CF2" w:rsidRPr="00F0053B" w:rsidRDefault="00466CF2" w:rsidP="00C01106">
            <w:pPr>
              <w:rPr>
                <w:sz w:val="22"/>
                <w:szCs w:val="22"/>
              </w:rPr>
            </w:pPr>
            <w:r w:rsidRPr="00F0053B">
              <w:rPr>
                <w:sz w:val="22"/>
                <w:szCs w:val="22"/>
              </w:rPr>
              <w:t>Client meeting to deploy the system</w:t>
            </w:r>
          </w:p>
        </w:tc>
        <w:tc>
          <w:tcPr>
            <w:tcW w:w="1412" w:type="dxa"/>
          </w:tcPr>
          <w:p w:rsidR="00466CF2" w:rsidRPr="00F0053B" w:rsidRDefault="00466CF2" w:rsidP="00C01106">
            <w:pPr>
              <w:rPr>
                <w:sz w:val="22"/>
                <w:szCs w:val="22"/>
              </w:rPr>
            </w:pPr>
          </w:p>
        </w:tc>
      </w:tr>
      <w:tr w:rsidR="00466CF2" w:rsidTr="00C01106">
        <w:tc>
          <w:tcPr>
            <w:tcW w:w="1413" w:type="dxa"/>
          </w:tcPr>
          <w:p w:rsidR="00466CF2" w:rsidRPr="00F0053B" w:rsidRDefault="00466CF2" w:rsidP="00C01106">
            <w:pPr>
              <w:jc w:val="both"/>
              <w:rPr>
                <w:sz w:val="22"/>
                <w:szCs w:val="22"/>
              </w:rPr>
            </w:pPr>
            <w:r w:rsidRPr="00F0053B">
              <w:rPr>
                <w:sz w:val="22"/>
                <w:szCs w:val="22"/>
              </w:rPr>
              <w:t>Week-11</w:t>
            </w:r>
          </w:p>
        </w:tc>
        <w:tc>
          <w:tcPr>
            <w:tcW w:w="2977" w:type="dxa"/>
          </w:tcPr>
          <w:p w:rsidR="00466CF2" w:rsidRPr="00F0053B" w:rsidRDefault="00466CF2" w:rsidP="00C01106">
            <w:pPr>
              <w:rPr>
                <w:sz w:val="22"/>
                <w:szCs w:val="22"/>
              </w:rPr>
            </w:pPr>
            <w:r w:rsidRPr="00F0053B">
              <w:rPr>
                <w:sz w:val="22"/>
                <w:szCs w:val="22"/>
              </w:rPr>
              <w:t>Documentation</w:t>
            </w:r>
          </w:p>
        </w:tc>
        <w:tc>
          <w:tcPr>
            <w:tcW w:w="2409" w:type="dxa"/>
          </w:tcPr>
          <w:p w:rsidR="00466CF2" w:rsidRPr="00F0053B" w:rsidRDefault="00466CF2" w:rsidP="00C01106">
            <w:pPr>
              <w:rPr>
                <w:sz w:val="22"/>
                <w:szCs w:val="22"/>
              </w:rPr>
            </w:pPr>
          </w:p>
        </w:tc>
        <w:tc>
          <w:tcPr>
            <w:tcW w:w="1412" w:type="dxa"/>
          </w:tcPr>
          <w:p w:rsidR="00466CF2" w:rsidRPr="00F0053B" w:rsidRDefault="00466CF2" w:rsidP="00C01106">
            <w:pPr>
              <w:rPr>
                <w:sz w:val="22"/>
                <w:szCs w:val="22"/>
              </w:rPr>
            </w:pPr>
          </w:p>
        </w:tc>
      </w:tr>
      <w:tr w:rsidR="00466CF2" w:rsidTr="00C01106">
        <w:tc>
          <w:tcPr>
            <w:tcW w:w="1413" w:type="dxa"/>
            <w:shd w:val="clear" w:color="auto" w:fill="F2DBDB" w:themeFill="accent2" w:themeFillTint="33"/>
          </w:tcPr>
          <w:p w:rsidR="00466CF2" w:rsidRPr="00F0053B" w:rsidRDefault="00466CF2" w:rsidP="00C01106">
            <w:pPr>
              <w:jc w:val="both"/>
              <w:rPr>
                <w:sz w:val="22"/>
                <w:szCs w:val="22"/>
              </w:rPr>
            </w:pPr>
            <w:r w:rsidRPr="00F0053B">
              <w:rPr>
                <w:sz w:val="22"/>
                <w:szCs w:val="22"/>
              </w:rPr>
              <w:t>Week-12</w:t>
            </w:r>
          </w:p>
        </w:tc>
        <w:tc>
          <w:tcPr>
            <w:tcW w:w="2977" w:type="dxa"/>
            <w:shd w:val="clear" w:color="auto" w:fill="F2DBDB" w:themeFill="accent2" w:themeFillTint="33"/>
          </w:tcPr>
          <w:p w:rsidR="00466CF2" w:rsidRPr="00F0053B" w:rsidRDefault="00466CF2" w:rsidP="00C01106">
            <w:pPr>
              <w:rPr>
                <w:sz w:val="22"/>
                <w:szCs w:val="22"/>
              </w:rPr>
            </w:pPr>
            <w:r w:rsidRPr="00F0053B">
              <w:rPr>
                <w:sz w:val="22"/>
                <w:szCs w:val="22"/>
              </w:rPr>
              <w:t>Final Presentation</w:t>
            </w:r>
          </w:p>
        </w:tc>
        <w:tc>
          <w:tcPr>
            <w:tcW w:w="2409" w:type="dxa"/>
            <w:shd w:val="clear" w:color="auto" w:fill="F2DBDB" w:themeFill="accent2" w:themeFillTint="33"/>
          </w:tcPr>
          <w:p w:rsidR="00466CF2" w:rsidRPr="00F0053B" w:rsidRDefault="00466CF2" w:rsidP="00C01106">
            <w:pPr>
              <w:rPr>
                <w:sz w:val="22"/>
                <w:szCs w:val="22"/>
              </w:rPr>
            </w:pPr>
          </w:p>
        </w:tc>
        <w:tc>
          <w:tcPr>
            <w:tcW w:w="1412" w:type="dxa"/>
            <w:shd w:val="clear" w:color="auto" w:fill="F2DBDB" w:themeFill="accent2" w:themeFillTint="33"/>
          </w:tcPr>
          <w:p w:rsidR="00466CF2" w:rsidRPr="00F0053B" w:rsidRDefault="00466CF2" w:rsidP="00C01106">
            <w:pPr>
              <w:rPr>
                <w:sz w:val="22"/>
                <w:szCs w:val="22"/>
              </w:rPr>
            </w:pPr>
          </w:p>
        </w:tc>
      </w:tr>
      <w:tr w:rsidR="00466CF2" w:rsidTr="00C01106">
        <w:tc>
          <w:tcPr>
            <w:tcW w:w="1413" w:type="dxa"/>
            <w:shd w:val="clear" w:color="auto" w:fill="F2DBDB" w:themeFill="accent2" w:themeFillTint="33"/>
          </w:tcPr>
          <w:p w:rsidR="00466CF2" w:rsidRPr="00F0053B" w:rsidRDefault="00466CF2" w:rsidP="00C01106">
            <w:pPr>
              <w:jc w:val="both"/>
              <w:rPr>
                <w:sz w:val="22"/>
                <w:szCs w:val="22"/>
              </w:rPr>
            </w:pPr>
            <w:r w:rsidRPr="00F0053B">
              <w:rPr>
                <w:sz w:val="22"/>
                <w:szCs w:val="22"/>
              </w:rPr>
              <w:t>Week-13</w:t>
            </w:r>
          </w:p>
        </w:tc>
        <w:tc>
          <w:tcPr>
            <w:tcW w:w="2977" w:type="dxa"/>
            <w:shd w:val="clear" w:color="auto" w:fill="F2DBDB" w:themeFill="accent2" w:themeFillTint="33"/>
          </w:tcPr>
          <w:p w:rsidR="00466CF2" w:rsidRPr="00F0053B" w:rsidRDefault="00466CF2" w:rsidP="00C01106">
            <w:pPr>
              <w:rPr>
                <w:sz w:val="22"/>
                <w:szCs w:val="22"/>
              </w:rPr>
            </w:pPr>
            <w:r w:rsidRPr="00F0053B">
              <w:rPr>
                <w:sz w:val="22"/>
                <w:szCs w:val="22"/>
              </w:rPr>
              <w:t>Final Report (thesis)</w:t>
            </w:r>
          </w:p>
        </w:tc>
        <w:tc>
          <w:tcPr>
            <w:tcW w:w="2409" w:type="dxa"/>
            <w:shd w:val="clear" w:color="auto" w:fill="F2DBDB" w:themeFill="accent2" w:themeFillTint="33"/>
          </w:tcPr>
          <w:p w:rsidR="00466CF2" w:rsidRPr="00F0053B" w:rsidRDefault="00466CF2" w:rsidP="00C01106">
            <w:pPr>
              <w:rPr>
                <w:sz w:val="22"/>
                <w:szCs w:val="22"/>
              </w:rPr>
            </w:pPr>
          </w:p>
        </w:tc>
        <w:tc>
          <w:tcPr>
            <w:tcW w:w="1412" w:type="dxa"/>
            <w:shd w:val="clear" w:color="auto" w:fill="F2DBDB" w:themeFill="accent2" w:themeFillTint="33"/>
          </w:tcPr>
          <w:p w:rsidR="00466CF2" w:rsidRPr="00F0053B" w:rsidRDefault="00466CF2" w:rsidP="00C01106">
            <w:pPr>
              <w:rPr>
                <w:sz w:val="22"/>
                <w:szCs w:val="22"/>
              </w:rPr>
            </w:pPr>
          </w:p>
        </w:tc>
      </w:tr>
    </w:tbl>
    <w:p w:rsidR="00883E09" w:rsidRDefault="00883E09" w:rsidP="009B49CF">
      <w:pPr>
        <w:pStyle w:val="PhDNormal"/>
      </w:pPr>
    </w:p>
    <w:p w:rsidR="001D1804" w:rsidRDefault="001D1804" w:rsidP="0000592F">
      <w:pPr>
        <w:pStyle w:val="Heading1"/>
        <w:sectPr w:rsidR="001D1804" w:rsidSect="001606C4">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418" w:right="1418" w:bottom="1418" w:left="2268" w:header="720" w:footer="720" w:gutter="0"/>
          <w:pgNumType w:start="1"/>
          <w:cols w:space="720"/>
          <w:docGrid w:linePitch="326"/>
        </w:sectPr>
      </w:pPr>
    </w:p>
    <w:p w:rsidR="00051524" w:rsidRDefault="00DE5818" w:rsidP="0074720A">
      <w:pPr>
        <w:pStyle w:val="PhDAppendicesBibliography"/>
      </w:pPr>
      <w:bookmarkStart w:id="23" w:name="_Toc521501786"/>
      <w:r>
        <w:lastRenderedPageBreak/>
        <w:t>References</w:t>
      </w:r>
      <w:bookmarkEnd w:id="23"/>
    </w:p>
    <w:p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rsidR="001606C4" w:rsidRDefault="001606C4" w:rsidP="001606C4">
      <w:pPr>
        <w:pStyle w:val="PhDReference"/>
      </w:pPr>
    </w:p>
    <w:p w:rsidR="001606C4" w:rsidRDefault="001606C4" w:rsidP="001606C4">
      <w:pPr>
        <w:pStyle w:val="PhDReference"/>
      </w:pPr>
    </w:p>
    <w:p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  If the references quite a lot, you can use the reference management system such as Endnote that provided by the University of Sydney (</w:t>
      </w:r>
      <w:hyperlink r:id="rId19">
        <w:r>
          <w:rPr>
            <w:color w:val="0563C1"/>
            <w:szCs w:val="24"/>
            <w:u w:val="single"/>
          </w:rPr>
          <w:t>http://libguides.library.usyd.edu.au/endnote)</w:t>
        </w:r>
      </w:hyperlink>
      <w:r>
        <w:rPr>
          <w:color w:val="000000"/>
          <w:szCs w:val="24"/>
        </w:rPr>
        <w:t>.</w:t>
      </w:r>
    </w:p>
    <w:p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You are reminded that the University takes plagiarism infringements seriously. If the sources are not cited correctly, it may be deemed as plagiarism. Please note that your submission will be forwarded to an automated plagiarism checking system.</w:t>
      </w:r>
    </w:p>
    <w:p w:rsidR="00431AC9" w:rsidRDefault="00E843AE" w:rsidP="00444303">
      <w:pPr>
        <w:pStyle w:val="PhDNormal"/>
        <w:sectPr w:rsidR="00431AC9" w:rsidSect="00A4092B">
          <w:footerReference w:type="even" r:id="rId20"/>
          <w:footerReference w:type="default" r:id="rId21"/>
          <w:footerReference w:type="first" r:id="rId22"/>
          <w:type w:val="oddPage"/>
          <w:pgSz w:w="11907" w:h="16840" w:code="9"/>
          <w:pgMar w:top="1418" w:right="1418" w:bottom="1418" w:left="2268" w:header="720" w:footer="720" w:gutter="0"/>
          <w:cols w:space="720"/>
          <w:titlePg/>
          <w:docGrid w:linePitch="326"/>
        </w:sectPr>
      </w:pPr>
      <w:r>
        <w:br w:type="page"/>
      </w:r>
      <w:r w:rsidR="00486578">
        <w:lastRenderedPageBreak/>
        <w:t>[Extra page inserted to ensure correct even-page footer for this section. Delete this when bibliography is at least 2 pages long.]</w:t>
      </w:r>
    </w:p>
    <w:p w:rsidR="00485B8D" w:rsidRDefault="00485B8D" w:rsidP="00444303">
      <w:pPr>
        <w:pStyle w:val="PhDNormal2"/>
      </w:pPr>
    </w:p>
    <w:sectPr w:rsidR="00485B8D" w:rsidSect="00A4092B">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976" w:rsidRDefault="00D44976">
      <w:r>
        <w:separator/>
      </w:r>
    </w:p>
    <w:p w:rsidR="00D44976" w:rsidRDefault="00D44976"/>
  </w:endnote>
  <w:endnote w:type="continuationSeparator" w:id="0">
    <w:p w:rsidR="00D44976" w:rsidRDefault="00D44976">
      <w:r>
        <w:continuationSeparator/>
      </w:r>
    </w:p>
    <w:p w:rsidR="00D44976" w:rsidRDefault="00D44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Default="006B5C60" w:rsidP="0015472F">
    <w:pPr>
      <w:pStyle w:val="PhDFooter"/>
    </w:pPr>
    <w:r>
      <w:fldChar w:fldCharType="begin"/>
    </w:r>
    <w:r>
      <w:instrText xml:space="preserve"> PAGE   \* MERGEFORMAT </w:instrText>
    </w:r>
    <w:r>
      <w:fldChar w:fldCharType="separate"/>
    </w:r>
    <w:r>
      <w:rPr>
        <w:noProof/>
      </w:rPr>
      <w:t>ii</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sidR="00F86337">
      <w:rPr>
        <w:noProof/>
      </w:rPr>
      <w:t>FOOD FINDER KINDER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8A15CE" w:rsidRDefault="006B5C60" w:rsidP="008A15CE">
    <w:pPr>
      <w:pStyle w:val="PhDFooter"/>
    </w:pPr>
    <w:r>
      <w:rPr>
        <w:noProof/>
      </w:rPr>
      <w:fldChar w:fldCharType="begin"/>
    </w:r>
    <w:r>
      <w:rPr>
        <w:noProof/>
      </w:rPr>
      <w:instrText xml:space="preserve"> STYLEREF  "Title,PhD Title"  \* MERGEFORMAT </w:instrText>
    </w:r>
    <w:r>
      <w:rPr>
        <w:noProof/>
      </w:rPr>
      <w:fldChar w:fldCharType="separate"/>
    </w:r>
    <w:r w:rsidR="00F86337">
      <w:rPr>
        <w:noProof/>
      </w:rPr>
      <w:t>FOOD FINDER KINDER</w:t>
    </w:r>
    <w:r>
      <w:rPr>
        <w:noProof/>
      </w:rPr>
      <w:fldChar w:fldCharType="end"/>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Default="006B5C60" w:rsidP="0015472F">
    <w:pPr>
      <w:pStyle w:val="PhDFooter"/>
    </w:pPr>
    <w:r>
      <w:fldChar w:fldCharType="begin"/>
    </w:r>
    <w:r>
      <w:instrText xml:space="preserve"> PAGE   \* MERGEFORMAT </w:instrText>
    </w:r>
    <w:r>
      <w:fldChar w:fldCharType="separate"/>
    </w:r>
    <w:r>
      <w:rPr>
        <w:noProof/>
      </w:rPr>
      <w:t>2</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sidR="004F02A9">
      <w:rPr>
        <w:noProof/>
      </w:rPr>
      <w:t>FOOD FINDER KINDER</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5472F" w:rsidRDefault="006B5C60" w:rsidP="0015472F">
    <w:pPr>
      <w:pStyle w:val="PhDFooter"/>
    </w:pPr>
    <w:r>
      <w:rPr>
        <w:noProof/>
      </w:rPr>
      <w:fldChar w:fldCharType="begin"/>
    </w:r>
    <w:r>
      <w:rPr>
        <w:noProof/>
      </w:rPr>
      <w:instrText xml:space="preserve"> STYLEREF  "Title,PhD Title"  \* MERGEFORMAT </w:instrText>
    </w:r>
    <w:r>
      <w:rPr>
        <w:noProof/>
      </w:rPr>
      <w:fldChar w:fldCharType="separate"/>
    </w:r>
    <w:r w:rsidR="004F02A9">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Default="006B5C60"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Default="006B5C60" w:rsidP="0015472F">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sidR="00F86337">
      <w:rPr>
        <w:noProof/>
      </w:rPr>
      <w:t>FOOD FINDER KINDER</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5472F" w:rsidRDefault="006B5C60" w:rsidP="0015472F">
    <w:pPr>
      <w:pStyle w:val="PhDFooter"/>
    </w:pPr>
    <w:r>
      <w:fldChar w:fldCharType="begin"/>
    </w:r>
    <w:r>
      <w:instrText xml:space="preserve"> STYLEREF  "PhD Appendices &amp; Bibliography"  \* MERGEFORMAT </w:instrText>
    </w:r>
    <w:r>
      <w:fldChar w:fldCharType="end"/>
    </w:r>
    <w:r w:rsidRPr="0015472F">
      <w:tab/>
    </w:r>
    <w:r>
      <w:fldChar w:fldCharType="begin"/>
    </w:r>
    <w:r>
      <w:instrText xml:space="preserve"> PAGE   \* MERGEFORMAT </w:instrText>
    </w:r>
    <w:r>
      <w:fldChar w:fldCharType="separate"/>
    </w:r>
    <w:r>
      <w:rPr>
        <w:noProof/>
      </w:rPr>
      <w:t>17</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5472F" w:rsidRDefault="006B5C60" w:rsidP="0015472F">
    <w:pPr>
      <w:pStyle w:val="PhDFooter"/>
    </w:pPr>
    <w:r>
      <w:rPr>
        <w:noProof/>
      </w:rPr>
      <w:fldChar w:fldCharType="begin"/>
    </w:r>
    <w:r>
      <w:rPr>
        <w:noProof/>
      </w:rPr>
      <w:instrText xml:space="preserve"> STYLEREF  "Title,PhD Title"  \* MERGEFORMAT </w:instrText>
    </w:r>
    <w:r>
      <w:rPr>
        <w:noProof/>
      </w:rPr>
      <w:fldChar w:fldCharType="separate"/>
    </w:r>
    <w:r w:rsidR="004F02A9">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976" w:rsidRDefault="00D44976">
      <w:r>
        <w:separator/>
      </w:r>
    </w:p>
    <w:p w:rsidR="00D44976" w:rsidRDefault="00D44976"/>
  </w:footnote>
  <w:footnote w:type="continuationSeparator" w:id="0">
    <w:p w:rsidR="00D44976" w:rsidRDefault="00D44976">
      <w:r>
        <w:continuationSeparator/>
      </w:r>
    </w:p>
    <w:p w:rsidR="00D44976" w:rsidRDefault="00D44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606C4" w:rsidRDefault="006B5C60"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606C4" w:rsidRDefault="006B5C60"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606C4" w:rsidRDefault="006B5C60"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1606C4" w:rsidRDefault="006B5C60"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C60" w:rsidRPr="00A4092B" w:rsidRDefault="006B5C60"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6DE3CFA"/>
    <w:multiLevelType w:val="hybridMultilevel"/>
    <w:tmpl w:val="0D468C10"/>
    <w:lvl w:ilvl="0" w:tplc="0C090005">
      <w:start w:val="1"/>
      <w:numFmt w:val="bullet"/>
      <w:lvlText w:val=""/>
      <w:lvlJc w:val="left"/>
      <w:pPr>
        <w:ind w:left="1179" w:hanging="360"/>
      </w:pPr>
      <w:rPr>
        <w:rFonts w:ascii="Wingdings" w:hAnsi="Wingdings" w:hint="default"/>
      </w:rPr>
    </w:lvl>
    <w:lvl w:ilvl="1" w:tplc="0C090003" w:tentative="1">
      <w:start w:val="1"/>
      <w:numFmt w:val="bullet"/>
      <w:lvlText w:val="o"/>
      <w:lvlJc w:val="left"/>
      <w:pPr>
        <w:ind w:left="1899" w:hanging="360"/>
      </w:pPr>
      <w:rPr>
        <w:rFonts w:ascii="Courier New" w:hAnsi="Courier New" w:cs="Courier New" w:hint="default"/>
      </w:rPr>
    </w:lvl>
    <w:lvl w:ilvl="2" w:tplc="0C090005" w:tentative="1">
      <w:start w:val="1"/>
      <w:numFmt w:val="bullet"/>
      <w:lvlText w:val=""/>
      <w:lvlJc w:val="left"/>
      <w:pPr>
        <w:ind w:left="2619" w:hanging="360"/>
      </w:pPr>
      <w:rPr>
        <w:rFonts w:ascii="Wingdings" w:hAnsi="Wingdings" w:hint="default"/>
      </w:rPr>
    </w:lvl>
    <w:lvl w:ilvl="3" w:tplc="0C090001" w:tentative="1">
      <w:start w:val="1"/>
      <w:numFmt w:val="bullet"/>
      <w:lvlText w:val=""/>
      <w:lvlJc w:val="left"/>
      <w:pPr>
        <w:ind w:left="3339" w:hanging="360"/>
      </w:pPr>
      <w:rPr>
        <w:rFonts w:ascii="Symbol" w:hAnsi="Symbol" w:hint="default"/>
      </w:rPr>
    </w:lvl>
    <w:lvl w:ilvl="4" w:tplc="0C090003" w:tentative="1">
      <w:start w:val="1"/>
      <w:numFmt w:val="bullet"/>
      <w:lvlText w:val="o"/>
      <w:lvlJc w:val="left"/>
      <w:pPr>
        <w:ind w:left="4059" w:hanging="360"/>
      </w:pPr>
      <w:rPr>
        <w:rFonts w:ascii="Courier New" w:hAnsi="Courier New" w:cs="Courier New" w:hint="default"/>
      </w:rPr>
    </w:lvl>
    <w:lvl w:ilvl="5" w:tplc="0C090005" w:tentative="1">
      <w:start w:val="1"/>
      <w:numFmt w:val="bullet"/>
      <w:lvlText w:val=""/>
      <w:lvlJc w:val="left"/>
      <w:pPr>
        <w:ind w:left="4779" w:hanging="360"/>
      </w:pPr>
      <w:rPr>
        <w:rFonts w:ascii="Wingdings" w:hAnsi="Wingdings" w:hint="default"/>
      </w:rPr>
    </w:lvl>
    <w:lvl w:ilvl="6" w:tplc="0C090001" w:tentative="1">
      <w:start w:val="1"/>
      <w:numFmt w:val="bullet"/>
      <w:lvlText w:val=""/>
      <w:lvlJc w:val="left"/>
      <w:pPr>
        <w:ind w:left="5499" w:hanging="360"/>
      </w:pPr>
      <w:rPr>
        <w:rFonts w:ascii="Symbol" w:hAnsi="Symbol" w:hint="default"/>
      </w:rPr>
    </w:lvl>
    <w:lvl w:ilvl="7" w:tplc="0C090003" w:tentative="1">
      <w:start w:val="1"/>
      <w:numFmt w:val="bullet"/>
      <w:lvlText w:val="o"/>
      <w:lvlJc w:val="left"/>
      <w:pPr>
        <w:ind w:left="6219" w:hanging="360"/>
      </w:pPr>
      <w:rPr>
        <w:rFonts w:ascii="Courier New" w:hAnsi="Courier New" w:cs="Courier New" w:hint="default"/>
      </w:rPr>
    </w:lvl>
    <w:lvl w:ilvl="8" w:tplc="0C090005" w:tentative="1">
      <w:start w:val="1"/>
      <w:numFmt w:val="bullet"/>
      <w:lvlText w:val=""/>
      <w:lvlJc w:val="left"/>
      <w:pPr>
        <w:ind w:left="6939" w:hanging="360"/>
      </w:pPr>
      <w:rPr>
        <w:rFonts w:ascii="Wingdings" w:hAnsi="Wingdings" w:hint="default"/>
      </w:rPr>
    </w:lvl>
  </w:abstractNum>
  <w:abstractNum w:abstractNumId="7"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5B1D24B3"/>
    <w:multiLevelType w:val="hybridMultilevel"/>
    <w:tmpl w:val="49BE5E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F322823"/>
    <w:multiLevelType w:val="hybridMultilevel"/>
    <w:tmpl w:val="5AEED7D6"/>
    <w:lvl w:ilvl="0" w:tplc="D0BE7E6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2F72BAF"/>
    <w:multiLevelType w:val="hybridMultilevel"/>
    <w:tmpl w:val="3B4428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5"/>
  </w:num>
  <w:num w:numId="4">
    <w:abstractNumId w:val="8"/>
  </w:num>
  <w:num w:numId="5">
    <w:abstractNumId w:val="8"/>
  </w:num>
  <w:num w:numId="6">
    <w:abstractNumId w:val="8"/>
  </w:num>
  <w:num w:numId="7">
    <w:abstractNumId w:val="8"/>
  </w:num>
  <w:num w:numId="8">
    <w:abstractNumId w:val="8"/>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8"/>
  </w:num>
  <w:num w:numId="13">
    <w:abstractNumId w:val="9"/>
  </w:num>
  <w:num w:numId="14">
    <w:abstractNumId w:val="13"/>
  </w:num>
  <w:num w:numId="15">
    <w:abstractNumId w:val="5"/>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6"/>
  </w:num>
  <w:num w:numId="23">
    <w:abstractNumId w:val="14"/>
  </w:num>
  <w:num w:numId="24">
    <w:abstractNumId w:val="16"/>
    <w:lvlOverride w:ilvl="0">
      <w:startOverride w:val="1"/>
    </w:lvlOverride>
  </w:num>
  <w:num w:numId="25">
    <w:abstractNumId w:val="4"/>
  </w:num>
  <w:num w:numId="26">
    <w:abstractNumId w:val="2"/>
  </w:num>
  <w:num w:numId="27">
    <w:abstractNumId w:val="15"/>
  </w:num>
  <w:num w:numId="28">
    <w:abstractNumId w:val="6"/>
  </w:num>
  <w:num w:numId="29">
    <w:abstractNumId w:val="1"/>
  </w:num>
  <w:num w:numId="30">
    <w:abstractNumId w:val="3"/>
  </w:num>
  <w:num w:numId="31">
    <w:abstractNumId w:val="17"/>
  </w:num>
  <w:num w:numId="3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rQUAcqlISiwAAAA="/>
  </w:docVars>
  <w:rsids>
    <w:rsidRoot w:val="00DA2DDA"/>
    <w:rsid w:val="000037A5"/>
    <w:rsid w:val="00004977"/>
    <w:rsid w:val="000049E1"/>
    <w:rsid w:val="00005063"/>
    <w:rsid w:val="0000554B"/>
    <w:rsid w:val="0000592F"/>
    <w:rsid w:val="00007888"/>
    <w:rsid w:val="0001187E"/>
    <w:rsid w:val="0001262D"/>
    <w:rsid w:val="00015049"/>
    <w:rsid w:val="0001528F"/>
    <w:rsid w:val="00024535"/>
    <w:rsid w:val="0003129C"/>
    <w:rsid w:val="000329B8"/>
    <w:rsid w:val="00034310"/>
    <w:rsid w:val="00037F0C"/>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0F3A48"/>
    <w:rsid w:val="001025AC"/>
    <w:rsid w:val="00102F05"/>
    <w:rsid w:val="00103DA2"/>
    <w:rsid w:val="00111CDC"/>
    <w:rsid w:val="00113F6A"/>
    <w:rsid w:val="001203BE"/>
    <w:rsid w:val="00120423"/>
    <w:rsid w:val="00121387"/>
    <w:rsid w:val="00137BF5"/>
    <w:rsid w:val="001401BF"/>
    <w:rsid w:val="00146210"/>
    <w:rsid w:val="00147E97"/>
    <w:rsid w:val="00150268"/>
    <w:rsid w:val="0015472F"/>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9B"/>
    <w:rsid w:val="001F40CB"/>
    <w:rsid w:val="001F7067"/>
    <w:rsid w:val="001F735E"/>
    <w:rsid w:val="00201A2D"/>
    <w:rsid w:val="00201B19"/>
    <w:rsid w:val="00202615"/>
    <w:rsid w:val="00217629"/>
    <w:rsid w:val="00222D6B"/>
    <w:rsid w:val="0022625B"/>
    <w:rsid w:val="002351BB"/>
    <w:rsid w:val="00241AB3"/>
    <w:rsid w:val="00241F23"/>
    <w:rsid w:val="0024293D"/>
    <w:rsid w:val="002470AA"/>
    <w:rsid w:val="0026529D"/>
    <w:rsid w:val="002653DB"/>
    <w:rsid w:val="00267E2D"/>
    <w:rsid w:val="00270DC1"/>
    <w:rsid w:val="00272C15"/>
    <w:rsid w:val="00276BC1"/>
    <w:rsid w:val="002837F9"/>
    <w:rsid w:val="00291130"/>
    <w:rsid w:val="00291D11"/>
    <w:rsid w:val="00292B23"/>
    <w:rsid w:val="00292B5C"/>
    <w:rsid w:val="00294C92"/>
    <w:rsid w:val="0029699A"/>
    <w:rsid w:val="002973DA"/>
    <w:rsid w:val="002A0B67"/>
    <w:rsid w:val="002A12FA"/>
    <w:rsid w:val="002A25E5"/>
    <w:rsid w:val="002B0F60"/>
    <w:rsid w:val="002B114E"/>
    <w:rsid w:val="002B25C3"/>
    <w:rsid w:val="002C1ABE"/>
    <w:rsid w:val="002C1CBA"/>
    <w:rsid w:val="002C35BD"/>
    <w:rsid w:val="002C5B7B"/>
    <w:rsid w:val="002C5E5A"/>
    <w:rsid w:val="002D2159"/>
    <w:rsid w:val="002D5AF3"/>
    <w:rsid w:val="002E1E09"/>
    <w:rsid w:val="002E560F"/>
    <w:rsid w:val="002E71A0"/>
    <w:rsid w:val="002E77DF"/>
    <w:rsid w:val="002F0A00"/>
    <w:rsid w:val="002F2D2F"/>
    <w:rsid w:val="00301F88"/>
    <w:rsid w:val="0030271D"/>
    <w:rsid w:val="003133A4"/>
    <w:rsid w:val="00320C4E"/>
    <w:rsid w:val="00325B78"/>
    <w:rsid w:val="00326909"/>
    <w:rsid w:val="00336F76"/>
    <w:rsid w:val="00340A80"/>
    <w:rsid w:val="003416F9"/>
    <w:rsid w:val="00341F14"/>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A113D"/>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6998"/>
    <w:rsid w:val="004316B3"/>
    <w:rsid w:val="004319EC"/>
    <w:rsid w:val="00431AC9"/>
    <w:rsid w:val="00432361"/>
    <w:rsid w:val="00434EAD"/>
    <w:rsid w:val="00437D76"/>
    <w:rsid w:val="00443E55"/>
    <w:rsid w:val="00444303"/>
    <w:rsid w:val="00462F80"/>
    <w:rsid w:val="004655D8"/>
    <w:rsid w:val="00466CF2"/>
    <w:rsid w:val="00466E9B"/>
    <w:rsid w:val="00485851"/>
    <w:rsid w:val="00485B8D"/>
    <w:rsid w:val="00486578"/>
    <w:rsid w:val="00495D30"/>
    <w:rsid w:val="00495F1D"/>
    <w:rsid w:val="004A3EE8"/>
    <w:rsid w:val="004D0C66"/>
    <w:rsid w:val="004D2335"/>
    <w:rsid w:val="004E6B69"/>
    <w:rsid w:val="004F02A9"/>
    <w:rsid w:val="004F34AA"/>
    <w:rsid w:val="00500708"/>
    <w:rsid w:val="00503CCB"/>
    <w:rsid w:val="00503D07"/>
    <w:rsid w:val="005127C9"/>
    <w:rsid w:val="00513BD4"/>
    <w:rsid w:val="00525C27"/>
    <w:rsid w:val="005266FB"/>
    <w:rsid w:val="005356DD"/>
    <w:rsid w:val="00535E2D"/>
    <w:rsid w:val="00541DD5"/>
    <w:rsid w:val="005425FB"/>
    <w:rsid w:val="00542744"/>
    <w:rsid w:val="00542FF7"/>
    <w:rsid w:val="00543996"/>
    <w:rsid w:val="00543BBB"/>
    <w:rsid w:val="005473B7"/>
    <w:rsid w:val="00554F60"/>
    <w:rsid w:val="00555068"/>
    <w:rsid w:val="00560EAD"/>
    <w:rsid w:val="00562402"/>
    <w:rsid w:val="00570D40"/>
    <w:rsid w:val="00572556"/>
    <w:rsid w:val="00573E44"/>
    <w:rsid w:val="00584D66"/>
    <w:rsid w:val="005863CC"/>
    <w:rsid w:val="00596692"/>
    <w:rsid w:val="005A1841"/>
    <w:rsid w:val="005A3CA7"/>
    <w:rsid w:val="005A4061"/>
    <w:rsid w:val="005A407F"/>
    <w:rsid w:val="005A4C50"/>
    <w:rsid w:val="005A69EC"/>
    <w:rsid w:val="005B033C"/>
    <w:rsid w:val="005B3D51"/>
    <w:rsid w:val="005C3976"/>
    <w:rsid w:val="005C43E2"/>
    <w:rsid w:val="005C6341"/>
    <w:rsid w:val="005E091F"/>
    <w:rsid w:val="005E5F02"/>
    <w:rsid w:val="005F0791"/>
    <w:rsid w:val="005F4307"/>
    <w:rsid w:val="005F650F"/>
    <w:rsid w:val="005F7CAB"/>
    <w:rsid w:val="00602624"/>
    <w:rsid w:val="0060534A"/>
    <w:rsid w:val="00610B92"/>
    <w:rsid w:val="00613706"/>
    <w:rsid w:val="00614088"/>
    <w:rsid w:val="006148F2"/>
    <w:rsid w:val="00615EAF"/>
    <w:rsid w:val="0062508E"/>
    <w:rsid w:val="00631B65"/>
    <w:rsid w:val="0063334A"/>
    <w:rsid w:val="00637F6B"/>
    <w:rsid w:val="006425DA"/>
    <w:rsid w:val="00643D82"/>
    <w:rsid w:val="006443F9"/>
    <w:rsid w:val="0064718E"/>
    <w:rsid w:val="00647206"/>
    <w:rsid w:val="00656579"/>
    <w:rsid w:val="00657DB0"/>
    <w:rsid w:val="00663A40"/>
    <w:rsid w:val="006646F6"/>
    <w:rsid w:val="0068334C"/>
    <w:rsid w:val="00684F81"/>
    <w:rsid w:val="006855F6"/>
    <w:rsid w:val="00691416"/>
    <w:rsid w:val="006914D2"/>
    <w:rsid w:val="00695E1C"/>
    <w:rsid w:val="006A04C7"/>
    <w:rsid w:val="006A1887"/>
    <w:rsid w:val="006A1F6D"/>
    <w:rsid w:val="006A6083"/>
    <w:rsid w:val="006B5C60"/>
    <w:rsid w:val="006C1BCC"/>
    <w:rsid w:val="006C367C"/>
    <w:rsid w:val="006C7969"/>
    <w:rsid w:val="006D74AA"/>
    <w:rsid w:val="006E11E0"/>
    <w:rsid w:val="006E256C"/>
    <w:rsid w:val="006F40EB"/>
    <w:rsid w:val="00701535"/>
    <w:rsid w:val="007022AC"/>
    <w:rsid w:val="00703F80"/>
    <w:rsid w:val="007061C6"/>
    <w:rsid w:val="00707576"/>
    <w:rsid w:val="00711A9F"/>
    <w:rsid w:val="007156C4"/>
    <w:rsid w:val="007166B3"/>
    <w:rsid w:val="007217B9"/>
    <w:rsid w:val="0073174C"/>
    <w:rsid w:val="0074259D"/>
    <w:rsid w:val="00742768"/>
    <w:rsid w:val="007439BD"/>
    <w:rsid w:val="0074708E"/>
    <w:rsid w:val="0074720A"/>
    <w:rsid w:val="007473F6"/>
    <w:rsid w:val="00754043"/>
    <w:rsid w:val="00754584"/>
    <w:rsid w:val="00762793"/>
    <w:rsid w:val="00766FFC"/>
    <w:rsid w:val="00771779"/>
    <w:rsid w:val="007831E5"/>
    <w:rsid w:val="00790831"/>
    <w:rsid w:val="0079557A"/>
    <w:rsid w:val="007A338A"/>
    <w:rsid w:val="007A4C09"/>
    <w:rsid w:val="007A5CAA"/>
    <w:rsid w:val="007A70B9"/>
    <w:rsid w:val="007B38A8"/>
    <w:rsid w:val="007B4CCE"/>
    <w:rsid w:val="007C12F7"/>
    <w:rsid w:val="007C293E"/>
    <w:rsid w:val="007C31B5"/>
    <w:rsid w:val="007D306D"/>
    <w:rsid w:val="007D3B54"/>
    <w:rsid w:val="007D4D52"/>
    <w:rsid w:val="007E0579"/>
    <w:rsid w:val="007E1870"/>
    <w:rsid w:val="007E2C26"/>
    <w:rsid w:val="007E7389"/>
    <w:rsid w:val="007F24C1"/>
    <w:rsid w:val="007F25C8"/>
    <w:rsid w:val="008027F1"/>
    <w:rsid w:val="00817F9E"/>
    <w:rsid w:val="00825BC9"/>
    <w:rsid w:val="00837BFA"/>
    <w:rsid w:val="008405B5"/>
    <w:rsid w:val="0084199C"/>
    <w:rsid w:val="00845EC0"/>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3E8"/>
    <w:rsid w:val="008E3C56"/>
    <w:rsid w:val="008E3F08"/>
    <w:rsid w:val="008E608F"/>
    <w:rsid w:val="008F42E4"/>
    <w:rsid w:val="008F6BD2"/>
    <w:rsid w:val="008F7CAD"/>
    <w:rsid w:val="009012BE"/>
    <w:rsid w:val="00902C9C"/>
    <w:rsid w:val="00905EB9"/>
    <w:rsid w:val="00921B77"/>
    <w:rsid w:val="009274EF"/>
    <w:rsid w:val="009334C6"/>
    <w:rsid w:val="009448DE"/>
    <w:rsid w:val="00945381"/>
    <w:rsid w:val="00954832"/>
    <w:rsid w:val="00960346"/>
    <w:rsid w:val="00962062"/>
    <w:rsid w:val="0096668E"/>
    <w:rsid w:val="0096745E"/>
    <w:rsid w:val="00970786"/>
    <w:rsid w:val="00972D54"/>
    <w:rsid w:val="00972FC3"/>
    <w:rsid w:val="00974C8B"/>
    <w:rsid w:val="0097619A"/>
    <w:rsid w:val="0098630B"/>
    <w:rsid w:val="00990DA5"/>
    <w:rsid w:val="0099546E"/>
    <w:rsid w:val="009A268E"/>
    <w:rsid w:val="009A70F8"/>
    <w:rsid w:val="009B0752"/>
    <w:rsid w:val="009B49CF"/>
    <w:rsid w:val="009C5054"/>
    <w:rsid w:val="009D14C0"/>
    <w:rsid w:val="009E2A10"/>
    <w:rsid w:val="009E2E2E"/>
    <w:rsid w:val="009E7D33"/>
    <w:rsid w:val="009F159D"/>
    <w:rsid w:val="009F69BF"/>
    <w:rsid w:val="00A01E12"/>
    <w:rsid w:val="00A05B43"/>
    <w:rsid w:val="00A07AF3"/>
    <w:rsid w:val="00A20831"/>
    <w:rsid w:val="00A23E98"/>
    <w:rsid w:val="00A36B1C"/>
    <w:rsid w:val="00A4092B"/>
    <w:rsid w:val="00A42EEF"/>
    <w:rsid w:val="00A45F63"/>
    <w:rsid w:val="00A52B8E"/>
    <w:rsid w:val="00A54C19"/>
    <w:rsid w:val="00A571A1"/>
    <w:rsid w:val="00A70502"/>
    <w:rsid w:val="00A70FA9"/>
    <w:rsid w:val="00A763D8"/>
    <w:rsid w:val="00A867FD"/>
    <w:rsid w:val="00A87A93"/>
    <w:rsid w:val="00AA1A02"/>
    <w:rsid w:val="00AA257D"/>
    <w:rsid w:val="00AA45A7"/>
    <w:rsid w:val="00AB2F49"/>
    <w:rsid w:val="00AB4D01"/>
    <w:rsid w:val="00AB7240"/>
    <w:rsid w:val="00AD071D"/>
    <w:rsid w:val="00AD0BAD"/>
    <w:rsid w:val="00AD2B9F"/>
    <w:rsid w:val="00AD316D"/>
    <w:rsid w:val="00AD3B58"/>
    <w:rsid w:val="00AD4536"/>
    <w:rsid w:val="00AE4631"/>
    <w:rsid w:val="00AE78C9"/>
    <w:rsid w:val="00B01AED"/>
    <w:rsid w:val="00B0354D"/>
    <w:rsid w:val="00B04A57"/>
    <w:rsid w:val="00B06B59"/>
    <w:rsid w:val="00B06D6D"/>
    <w:rsid w:val="00B0717F"/>
    <w:rsid w:val="00B0732D"/>
    <w:rsid w:val="00B100FB"/>
    <w:rsid w:val="00B10FBE"/>
    <w:rsid w:val="00B11D74"/>
    <w:rsid w:val="00B1542A"/>
    <w:rsid w:val="00B24C9A"/>
    <w:rsid w:val="00B448C7"/>
    <w:rsid w:val="00B508AB"/>
    <w:rsid w:val="00B509C4"/>
    <w:rsid w:val="00B51B0C"/>
    <w:rsid w:val="00B53470"/>
    <w:rsid w:val="00B5490C"/>
    <w:rsid w:val="00B54C5C"/>
    <w:rsid w:val="00B5648D"/>
    <w:rsid w:val="00B71275"/>
    <w:rsid w:val="00B7347E"/>
    <w:rsid w:val="00B82048"/>
    <w:rsid w:val="00B82D8A"/>
    <w:rsid w:val="00B849B9"/>
    <w:rsid w:val="00B862CE"/>
    <w:rsid w:val="00B875C6"/>
    <w:rsid w:val="00B87D7D"/>
    <w:rsid w:val="00B90C11"/>
    <w:rsid w:val="00BA0AC1"/>
    <w:rsid w:val="00BA244A"/>
    <w:rsid w:val="00BA4A04"/>
    <w:rsid w:val="00BA4EB0"/>
    <w:rsid w:val="00BA75B1"/>
    <w:rsid w:val="00BB6D02"/>
    <w:rsid w:val="00BB76EC"/>
    <w:rsid w:val="00BD7FC5"/>
    <w:rsid w:val="00BE465F"/>
    <w:rsid w:val="00BF23C9"/>
    <w:rsid w:val="00C00C32"/>
    <w:rsid w:val="00C01106"/>
    <w:rsid w:val="00C02B85"/>
    <w:rsid w:val="00C0415A"/>
    <w:rsid w:val="00C06FE8"/>
    <w:rsid w:val="00C16D02"/>
    <w:rsid w:val="00C30B85"/>
    <w:rsid w:val="00C43BCA"/>
    <w:rsid w:val="00C46D58"/>
    <w:rsid w:val="00C51CB9"/>
    <w:rsid w:val="00C549B8"/>
    <w:rsid w:val="00C564A8"/>
    <w:rsid w:val="00C6284E"/>
    <w:rsid w:val="00C64DAC"/>
    <w:rsid w:val="00C701B3"/>
    <w:rsid w:val="00C71D03"/>
    <w:rsid w:val="00C747EE"/>
    <w:rsid w:val="00C83F74"/>
    <w:rsid w:val="00CA1D52"/>
    <w:rsid w:val="00CA552B"/>
    <w:rsid w:val="00CA6BD2"/>
    <w:rsid w:val="00CB1F53"/>
    <w:rsid w:val="00CB2B0D"/>
    <w:rsid w:val="00CB7E25"/>
    <w:rsid w:val="00CC2F9B"/>
    <w:rsid w:val="00CC3246"/>
    <w:rsid w:val="00CD1117"/>
    <w:rsid w:val="00CD3E3A"/>
    <w:rsid w:val="00CD6766"/>
    <w:rsid w:val="00CE190B"/>
    <w:rsid w:val="00CE382F"/>
    <w:rsid w:val="00CE50A4"/>
    <w:rsid w:val="00CE5A1E"/>
    <w:rsid w:val="00CE6D4D"/>
    <w:rsid w:val="00CE76DB"/>
    <w:rsid w:val="00CF2CA0"/>
    <w:rsid w:val="00CF56FC"/>
    <w:rsid w:val="00D03F5E"/>
    <w:rsid w:val="00D125B8"/>
    <w:rsid w:val="00D12B97"/>
    <w:rsid w:val="00D14293"/>
    <w:rsid w:val="00D15137"/>
    <w:rsid w:val="00D262B1"/>
    <w:rsid w:val="00D31C05"/>
    <w:rsid w:val="00D334DB"/>
    <w:rsid w:val="00D343F3"/>
    <w:rsid w:val="00D427EC"/>
    <w:rsid w:val="00D44976"/>
    <w:rsid w:val="00D46937"/>
    <w:rsid w:val="00D64AB0"/>
    <w:rsid w:val="00D665B8"/>
    <w:rsid w:val="00D7456F"/>
    <w:rsid w:val="00D76B3A"/>
    <w:rsid w:val="00D81BDE"/>
    <w:rsid w:val="00D920B7"/>
    <w:rsid w:val="00D93FC9"/>
    <w:rsid w:val="00DA2DDA"/>
    <w:rsid w:val="00DA4207"/>
    <w:rsid w:val="00DB1BF1"/>
    <w:rsid w:val="00DC58AD"/>
    <w:rsid w:val="00DC7961"/>
    <w:rsid w:val="00DD0618"/>
    <w:rsid w:val="00DE5818"/>
    <w:rsid w:val="00DE6628"/>
    <w:rsid w:val="00DE7E21"/>
    <w:rsid w:val="00DF3BCC"/>
    <w:rsid w:val="00DF77FB"/>
    <w:rsid w:val="00E0149B"/>
    <w:rsid w:val="00E01C30"/>
    <w:rsid w:val="00E06729"/>
    <w:rsid w:val="00E07392"/>
    <w:rsid w:val="00E10252"/>
    <w:rsid w:val="00E102B2"/>
    <w:rsid w:val="00E14D0D"/>
    <w:rsid w:val="00E17098"/>
    <w:rsid w:val="00E21F6D"/>
    <w:rsid w:val="00E22349"/>
    <w:rsid w:val="00E25460"/>
    <w:rsid w:val="00E3513B"/>
    <w:rsid w:val="00E35591"/>
    <w:rsid w:val="00E37B0A"/>
    <w:rsid w:val="00E4081C"/>
    <w:rsid w:val="00E446B8"/>
    <w:rsid w:val="00E50650"/>
    <w:rsid w:val="00E52A20"/>
    <w:rsid w:val="00E704F4"/>
    <w:rsid w:val="00E74067"/>
    <w:rsid w:val="00E813E1"/>
    <w:rsid w:val="00E821C8"/>
    <w:rsid w:val="00E843AE"/>
    <w:rsid w:val="00E85CED"/>
    <w:rsid w:val="00E87E04"/>
    <w:rsid w:val="00E94907"/>
    <w:rsid w:val="00EA5EEF"/>
    <w:rsid w:val="00EA6AF9"/>
    <w:rsid w:val="00EA6D6F"/>
    <w:rsid w:val="00EA77BF"/>
    <w:rsid w:val="00EB0A81"/>
    <w:rsid w:val="00EB6570"/>
    <w:rsid w:val="00EC73CA"/>
    <w:rsid w:val="00ED003A"/>
    <w:rsid w:val="00ED30D3"/>
    <w:rsid w:val="00ED39F1"/>
    <w:rsid w:val="00ED74FF"/>
    <w:rsid w:val="00EE272F"/>
    <w:rsid w:val="00EE58EC"/>
    <w:rsid w:val="00EF55BD"/>
    <w:rsid w:val="00F00D95"/>
    <w:rsid w:val="00F10377"/>
    <w:rsid w:val="00F11C2C"/>
    <w:rsid w:val="00F21C82"/>
    <w:rsid w:val="00F237EE"/>
    <w:rsid w:val="00F25010"/>
    <w:rsid w:val="00F31626"/>
    <w:rsid w:val="00F31B63"/>
    <w:rsid w:val="00F32F55"/>
    <w:rsid w:val="00F42D27"/>
    <w:rsid w:val="00F53852"/>
    <w:rsid w:val="00F54E88"/>
    <w:rsid w:val="00F62916"/>
    <w:rsid w:val="00F6695F"/>
    <w:rsid w:val="00F74276"/>
    <w:rsid w:val="00F756A5"/>
    <w:rsid w:val="00F776E1"/>
    <w:rsid w:val="00F80971"/>
    <w:rsid w:val="00F854DD"/>
    <w:rsid w:val="00F86337"/>
    <w:rsid w:val="00F91958"/>
    <w:rsid w:val="00F944C7"/>
    <w:rsid w:val="00F96286"/>
    <w:rsid w:val="00F97ED7"/>
    <w:rsid w:val="00FA21A9"/>
    <w:rsid w:val="00FB22DE"/>
    <w:rsid w:val="00FB2E4D"/>
    <w:rsid w:val="00FB3752"/>
    <w:rsid w:val="00FB7891"/>
    <w:rsid w:val="00FC1366"/>
    <w:rsid w:val="00FC36F3"/>
    <w:rsid w:val="00FC53A1"/>
    <w:rsid w:val="00FE3416"/>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6C9BD"/>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libguides.library.usyd.edu.au/endno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F9159D-7092-4DC7-B969-6B410F4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(Baturo &amp; Cottier YDC QUT 2010)</Template>
  <TotalTime>124</TotalTime>
  <Pages>15</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16154</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Long Thien Ly</cp:lastModifiedBy>
  <cp:revision>125</cp:revision>
  <cp:lastPrinted>2010-04-10T05:22:00Z</cp:lastPrinted>
  <dcterms:created xsi:type="dcterms:W3CDTF">2018-08-08T03:00:00Z</dcterms:created>
  <dcterms:modified xsi:type="dcterms:W3CDTF">2019-03-14T05:16:00Z</dcterms:modified>
</cp:coreProperties>
</file>